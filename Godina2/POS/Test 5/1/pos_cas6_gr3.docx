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43" w:rsidRPr="00834340" w:rsidRDefault="00D12843" w:rsidP="00D12843">
      <w:pPr>
        <w:pBdr>
          <w:top w:val="double" w:sz="6" w:space="1" w:color="auto"/>
        </w:pBdr>
        <w:ind w:firstLine="0"/>
      </w:pPr>
      <w:bookmarkStart w:id="0" w:name="_Toc290542883"/>
      <w:r w:rsidRPr="00834340">
        <w:t>Elektrotehnički fakultet u Beogradu</w:t>
      </w:r>
    </w:p>
    <w:p w:rsidR="00D12843" w:rsidRPr="00834340" w:rsidRDefault="00D12843" w:rsidP="00D12843">
      <w:pPr>
        <w:ind w:firstLine="0"/>
      </w:pPr>
      <w:r w:rsidRPr="00834340">
        <w:t>Katedra za računarsku tehniku i informatiku</w:t>
      </w:r>
    </w:p>
    <w:p w:rsidR="00D12843" w:rsidRPr="00834340" w:rsidRDefault="00D12843" w:rsidP="00D12843">
      <w:pPr>
        <w:ind w:firstLine="0"/>
        <w:rPr>
          <w:sz w:val="28"/>
        </w:rPr>
      </w:pPr>
      <w:r w:rsidRPr="00834340">
        <w:rPr>
          <w:i/>
          <w:sz w:val="28"/>
        </w:rPr>
        <w:t>Predmet:</w:t>
      </w:r>
      <w:r w:rsidRPr="00834340">
        <w:rPr>
          <w:i/>
          <w:sz w:val="28"/>
        </w:rPr>
        <w:tab/>
      </w:r>
      <w:r w:rsidR="00DA3BB2" w:rsidRPr="00834340">
        <w:rPr>
          <w:sz w:val="28"/>
        </w:rPr>
        <w:t>P</w:t>
      </w:r>
      <w:r w:rsidR="003505DB" w:rsidRPr="00834340">
        <w:rPr>
          <w:sz w:val="28"/>
        </w:rPr>
        <w:t>raktikum iz o</w:t>
      </w:r>
      <w:r w:rsidRPr="00834340">
        <w:rPr>
          <w:sz w:val="28"/>
        </w:rPr>
        <w:t>perativni</w:t>
      </w:r>
      <w:r w:rsidR="003505DB" w:rsidRPr="00834340">
        <w:rPr>
          <w:sz w:val="28"/>
        </w:rPr>
        <w:t xml:space="preserve">h sistema </w:t>
      </w:r>
      <w:r w:rsidRPr="00834340">
        <w:rPr>
          <w:sz w:val="28"/>
        </w:rPr>
        <w:t>(</w:t>
      </w:r>
      <w:r w:rsidR="003505DB" w:rsidRPr="00834340">
        <w:rPr>
          <w:sz w:val="28"/>
        </w:rPr>
        <w:t>13E112POS</w:t>
      </w:r>
      <w:r w:rsidRPr="00834340">
        <w:rPr>
          <w:sz w:val="28"/>
        </w:rPr>
        <w:t xml:space="preserve">, </w:t>
      </w:r>
      <w:r w:rsidR="003505DB" w:rsidRPr="00834340">
        <w:rPr>
          <w:sz w:val="28"/>
        </w:rPr>
        <w:t>13S112POS</w:t>
      </w:r>
      <w:r w:rsidRPr="00834340">
        <w:rPr>
          <w:sz w:val="28"/>
        </w:rPr>
        <w:t>)</w:t>
      </w:r>
    </w:p>
    <w:p w:rsidR="00AC4C47" w:rsidRPr="00834340" w:rsidRDefault="00AC4C47" w:rsidP="00AC4C47">
      <w:pPr>
        <w:ind w:firstLine="0"/>
        <w:rPr>
          <w:sz w:val="28"/>
          <w:szCs w:val="28"/>
        </w:rPr>
      </w:pPr>
      <w:r w:rsidRPr="00834340">
        <w:rPr>
          <w:i/>
          <w:sz w:val="28"/>
          <w:szCs w:val="28"/>
        </w:rPr>
        <w:t>Nastavnik:</w:t>
      </w:r>
      <w:r w:rsidRPr="00834340">
        <w:rPr>
          <w:i/>
          <w:sz w:val="28"/>
          <w:szCs w:val="28"/>
        </w:rPr>
        <w:tab/>
      </w:r>
      <w:r w:rsidRPr="00834340">
        <w:rPr>
          <w:sz w:val="28"/>
          <w:szCs w:val="28"/>
        </w:rPr>
        <w:t>Prof. dr Dragan Milićev</w:t>
      </w:r>
    </w:p>
    <w:p w:rsidR="00D12843" w:rsidRPr="00834340" w:rsidRDefault="00D12843" w:rsidP="00D12843">
      <w:pPr>
        <w:ind w:firstLine="0"/>
        <w:rPr>
          <w:sz w:val="28"/>
          <w:szCs w:val="28"/>
        </w:rPr>
      </w:pPr>
      <w:r w:rsidRPr="00834340">
        <w:rPr>
          <w:i/>
          <w:sz w:val="28"/>
          <w:szCs w:val="28"/>
        </w:rPr>
        <w:t>Asistent</w:t>
      </w:r>
      <w:r w:rsidR="00DA3BB2" w:rsidRPr="00834340">
        <w:rPr>
          <w:i/>
          <w:sz w:val="28"/>
          <w:szCs w:val="28"/>
        </w:rPr>
        <w:t>i</w:t>
      </w:r>
      <w:r w:rsidRPr="00834340">
        <w:rPr>
          <w:i/>
          <w:sz w:val="28"/>
          <w:szCs w:val="28"/>
        </w:rPr>
        <w:t>:</w:t>
      </w:r>
      <w:r w:rsidRPr="00834340">
        <w:rPr>
          <w:i/>
          <w:sz w:val="28"/>
          <w:szCs w:val="28"/>
        </w:rPr>
        <w:tab/>
      </w:r>
      <w:r w:rsidR="00DA3BB2" w:rsidRPr="00834340">
        <w:rPr>
          <w:sz w:val="28"/>
          <w:szCs w:val="28"/>
        </w:rPr>
        <w:t>Živojin Šuštran</w:t>
      </w:r>
      <w:r w:rsidR="00564B49">
        <w:rPr>
          <w:sz w:val="28"/>
          <w:szCs w:val="28"/>
        </w:rPr>
        <w:t xml:space="preserve"> i Milana Prodanov</w:t>
      </w:r>
    </w:p>
    <w:p w:rsidR="00D12843" w:rsidRPr="00834340" w:rsidRDefault="001702F9" w:rsidP="00D12843">
      <w:pPr>
        <w:spacing w:before="3480"/>
        <w:ind w:firstLine="0"/>
        <w:jc w:val="center"/>
        <w:rPr>
          <w:b/>
          <w:bCs/>
          <w:sz w:val="72"/>
        </w:rPr>
      </w:pPr>
      <w:bookmarkStart w:id="1" w:name="_Toc228866540"/>
      <w:r>
        <w:rPr>
          <w:b/>
          <w:bCs/>
          <w:sz w:val="72"/>
        </w:rPr>
        <w:t>Grupa 3</w:t>
      </w:r>
    </w:p>
    <w:bookmarkEnd w:id="1"/>
    <w:p w:rsidR="00DA3BB2" w:rsidRPr="00834340" w:rsidRDefault="00D12843" w:rsidP="00DA3BB2">
      <w:pPr>
        <w:spacing w:before="4320"/>
        <w:ind w:firstLine="0"/>
      </w:pPr>
      <w:r w:rsidRPr="00834340">
        <w:rPr>
          <w:b/>
          <w:bCs/>
        </w:rPr>
        <w:t>Važne napomene:</w:t>
      </w:r>
      <w:r w:rsidRPr="00834340">
        <w:t xml:space="preserve"> Pre </w:t>
      </w:r>
      <w:r w:rsidR="00DA3BB2" w:rsidRPr="00834340">
        <w:t xml:space="preserve">početka izrade zadatka </w:t>
      </w:r>
      <w:r w:rsidRPr="00834340">
        <w:t xml:space="preserve">pročitati i upoznati se sa </w:t>
      </w:r>
      <w:r w:rsidR="00DA3BB2" w:rsidRPr="00834340">
        <w:t>samim</w:t>
      </w:r>
      <w:r w:rsidRPr="00834340">
        <w:t xml:space="preserve"> tekstom</w:t>
      </w:r>
      <w:r w:rsidR="00DA3BB2" w:rsidRPr="00834340">
        <w:t xml:space="preserve"> zadatka</w:t>
      </w:r>
      <w:r w:rsidR="00E655B8">
        <w:t xml:space="preserve"> </w:t>
      </w:r>
      <w:r w:rsidRPr="00834340">
        <w:rPr>
          <w:b/>
          <w:bCs/>
        </w:rPr>
        <w:t>u celini i pažljivo</w:t>
      </w:r>
      <w:r w:rsidRPr="00834340">
        <w:t xml:space="preserve">. Ukoliko u </w:t>
      </w:r>
      <w:r w:rsidR="00DA3BB2" w:rsidRPr="00834340">
        <w:t>zadatku</w:t>
      </w:r>
      <w:r w:rsidRPr="00834340">
        <w:t xml:space="preserve"> nešto nije dovoljno precizno navedeno ili student naiđe na neki problem, </w:t>
      </w:r>
      <w:r w:rsidR="00DA3BB2" w:rsidRPr="00834340">
        <w:t>uvesti razumnu pretpostavku i dalje rešenje bazirati na toj pretpostavci, jer</w:t>
      </w:r>
      <w:r w:rsidRPr="00834340">
        <w:t xml:space="preserve"> se očekuje kreativnost i profesionalni pristup u rešavanju praktičnih problema!</w:t>
      </w:r>
      <w:bookmarkEnd w:id="0"/>
    </w:p>
    <w:p w:rsidR="00DA3BB2" w:rsidRPr="00834340" w:rsidRDefault="00DA3BB2">
      <w:pPr>
        <w:ind w:firstLine="0"/>
        <w:jc w:val="left"/>
      </w:pPr>
      <w:r w:rsidRPr="00834340">
        <w:br w:type="page"/>
      </w:r>
    </w:p>
    <w:p w:rsidR="00015FD0" w:rsidRPr="00834340" w:rsidRDefault="00015FD0" w:rsidP="00015FD0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lastRenderedPageBreak/>
        <w:t xml:space="preserve">Test nosi maksimalno </w:t>
      </w:r>
      <w:r w:rsidRPr="00834340">
        <w:rPr>
          <w:b/>
          <w:bCs/>
          <w:sz w:val="23"/>
          <w:szCs w:val="23"/>
          <w:lang w:eastAsia="sr-Latn-CS"/>
        </w:rPr>
        <w:t>14 poena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. U toku izrade testa pravila su ista kao ispitna pravila fakulteta.</w:t>
      </w:r>
    </w:p>
    <w:p w:rsidR="003E2CE7" w:rsidRPr="00834340" w:rsidRDefault="00015FD0" w:rsidP="003E2CE7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Uz svaki zadatak je navedeno koliko poena nosi. Izrada testa traje </w:t>
      </w:r>
      <w:r w:rsidR="00564B49">
        <w:rPr>
          <w:b/>
          <w:bCs/>
          <w:sz w:val="23"/>
          <w:szCs w:val="23"/>
          <w:lang w:eastAsia="sr-Latn-CS"/>
        </w:rPr>
        <w:t>60</w:t>
      </w:r>
      <w:r w:rsidRPr="00834340">
        <w:rPr>
          <w:b/>
          <w:bCs/>
          <w:sz w:val="23"/>
          <w:szCs w:val="23"/>
          <w:lang w:eastAsia="sr-Latn-CS"/>
        </w:rPr>
        <w:t xml:space="preserve"> minuta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. </w:t>
      </w:r>
    </w:p>
    <w:p w:rsidR="003E2CE7" w:rsidRPr="00834340" w:rsidRDefault="003E2CE7" w:rsidP="00015FD0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Na p</w:t>
      </w:r>
      <w:r w:rsidR="00564B49">
        <w:rPr>
          <w:rFonts w:ascii="TimesNewRomanPSMT" w:hAnsi="TimesNewRomanPSMT" w:cs="TimesNewRomanPSMT"/>
          <w:sz w:val="23"/>
          <w:szCs w:val="23"/>
          <w:lang w:eastAsia="sr-Latn-CS"/>
        </w:rPr>
        <w:t>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rticiji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Pr="00834340">
        <w:rPr>
          <w:rFonts w:ascii="TimesNewRomanPSMT" w:hAnsi="TimesNewRomanPSMT" w:cs="TimesNewRomanPSMT"/>
          <w:b/>
          <w:sz w:val="23"/>
          <w:szCs w:val="23"/>
          <w:lang w:eastAsia="sr-Latn-CS"/>
        </w:rPr>
        <w:t>Materjali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>(S:\) za svaki zadatak (Z1,Z2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) nalazi se početna postavka zadatka u direktorijumu </w:t>
      </w:r>
      <w:r w:rsidR="00106A2B" w:rsidRPr="00834340">
        <w:rPr>
          <w:rFonts w:ascii="Courier New" w:hAnsi="Courier New" w:cs="Courier New"/>
          <w:sz w:val="23"/>
          <w:szCs w:val="23"/>
          <w:lang w:eastAsia="sr-Latn-CS"/>
        </w:rPr>
        <w:t>POCETNO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>.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="00834340" w:rsidRPr="00834340">
        <w:rPr>
          <w:rFonts w:ascii="TimesNewRomanPSMT" w:hAnsi="TimesNewRomanPSMT" w:cs="TimesNewRomanPSMT"/>
          <w:sz w:val="23"/>
          <w:szCs w:val="23"/>
          <w:lang w:eastAsia="sr-Latn-CS"/>
        </w:rPr>
        <w:t>Ovde se nalazi izvorni kod početne implementacije zadatka koji treba modifikovati i dopuniti, a zatim r</w:t>
      </w:r>
      <w:r w:rsidR="00015FD0" w:rsidRPr="00834340">
        <w:rPr>
          <w:b/>
          <w:bCs/>
          <w:sz w:val="23"/>
          <w:szCs w:val="23"/>
          <w:lang w:eastAsia="sr-Latn-CS"/>
        </w:rPr>
        <w:t xml:space="preserve">ezultate rada prekopirati na L:\ disk. </w:t>
      </w:r>
      <w:r w:rsidR="00015FD0" w:rsidRPr="00834340">
        <w:rPr>
          <w:rFonts w:ascii="TimesNewRomanPSMT" w:hAnsi="TimesNewRomanPSMT" w:cs="TimesNewRomanPSMT"/>
          <w:sz w:val="23"/>
          <w:szCs w:val="23"/>
          <w:lang w:eastAsia="sr-Latn-CS"/>
        </w:rPr>
        <w:t>Rezultati rada</w:t>
      </w:r>
      <w:r w:rsidR="00564B49">
        <w:rPr>
          <w:rFonts w:ascii="TimesNewRomanPSMT" w:hAnsi="TimesNewRomanPSMT" w:cs="TimesNewRomanPSMT"/>
          <w:sz w:val="23"/>
          <w:szCs w:val="23"/>
          <w:lang w:eastAsia="sr-Latn-CS"/>
        </w:rPr>
        <w:t xml:space="preserve"> za svaki zadatak (Z1,Z2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>)</w:t>
      </w:r>
      <w:r w:rsidR="00015FD0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 treba da</w:t>
      </w:r>
      <w:r w:rsidR="00564B49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="00015FD0" w:rsidRPr="00834340">
        <w:rPr>
          <w:rFonts w:ascii="TimesNewRomanPSMT" w:hAnsi="TimesNewRomanPSMT" w:cs="TimesNewRomanPSMT"/>
          <w:sz w:val="23"/>
          <w:szCs w:val="23"/>
          <w:lang w:eastAsia="sr-Latn-CS"/>
        </w:rPr>
        <w:t>sadrž</w:t>
      </w:r>
      <w:r w:rsidR="004A02AF">
        <w:rPr>
          <w:rFonts w:ascii="TimesNewRomanPSMT" w:hAnsi="TimesNewRomanPSMT" w:cs="TimesNewRomanPSMT"/>
          <w:sz w:val="23"/>
          <w:szCs w:val="23"/>
          <w:lang w:eastAsia="sr-Latn-CS"/>
        </w:rPr>
        <w:t>i</w:t>
      </w:r>
      <w:r w:rsidR="00015FD0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: </w:t>
      </w:r>
    </w:p>
    <w:p w:rsidR="003E2CE7" w:rsidRPr="00834340" w:rsidRDefault="003E2CE7" w:rsidP="003E2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r w:rsidRPr="00834340">
        <w:rPr>
          <w:rFonts w:ascii="TimesNewRomanPSMT" w:hAnsi="TimesNewRomanPSMT" w:cs="TimesNewRomanPSMT"/>
          <w:sz w:val="23"/>
          <w:szCs w:val="23"/>
        </w:rPr>
        <w:t xml:space="preserve">U direktorijum </w:t>
      </w:r>
      <w:r w:rsidRPr="00834340">
        <w:rPr>
          <w:rFonts w:ascii="Courier New" w:hAnsi="Courier New" w:cs="Courier New"/>
          <w:sz w:val="23"/>
          <w:szCs w:val="23"/>
        </w:rPr>
        <w:t>SRC</w:t>
      </w:r>
      <w:r w:rsidRPr="00834340">
        <w:rPr>
          <w:rFonts w:ascii="TimesNewRomanPSMT" w:hAnsi="TimesNewRomanPSMT" w:cs="TimesNewRomanPSMT"/>
          <w:sz w:val="23"/>
          <w:szCs w:val="23"/>
        </w:rPr>
        <w:t xml:space="preserve"> treba smestiti izvorni kod koji je rezultat izrade zadatka</w:t>
      </w:r>
    </w:p>
    <w:p w:rsidR="003E2CE7" w:rsidRPr="00834340" w:rsidRDefault="003E2CE7" w:rsidP="003E2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r w:rsidRPr="00834340">
        <w:rPr>
          <w:rFonts w:ascii="TimesNewRomanPSMT" w:hAnsi="TimesNewRomanPSMT" w:cs="TimesNewRomanPSMT"/>
          <w:sz w:val="23"/>
          <w:szCs w:val="23"/>
        </w:rPr>
        <w:t xml:space="preserve">U direktorijum </w:t>
      </w:r>
      <w:r w:rsidRPr="00834340">
        <w:rPr>
          <w:rFonts w:ascii="Courier New" w:hAnsi="Courier New" w:cs="Courier New"/>
          <w:sz w:val="23"/>
          <w:szCs w:val="23"/>
        </w:rPr>
        <w:t>IZVRSNO</w:t>
      </w:r>
      <w:r w:rsidR="009B34BF">
        <w:rPr>
          <w:rFonts w:ascii="TimesNewRomanPSMT" w:hAnsi="TimesNewRomanPSMT" w:cs="TimesNewRomanPSMT"/>
          <w:sz w:val="23"/>
          <w:szCs w:val="23"/>
        </w:rPr>
        <w:t xml:space="preserve"> treba smestiti izvrš</w:t>
      </w:r>
      <w:r w:rsidRPr="00834340">
        <w:rPr>
          <w:rFonts w:ascii="TimesNewRomanPSMT" w:hAnsi="TimesNewRomanPSMT" w:cs="TimesNewRomanPSMT"/>
          <w:sz w:val="23"/>
          <w:szCs w:val="23"/>
        </w:rPr>
        <w:t>ni fajl</w:t>
      </w:r>
    </w:p>
    <w:p w:rsidR="00564B49" w:rsidRPr="00564B49" w:rsidRDefault="00564B49" w:rsidP="00564B49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rPr>
          <w:rFonts w:ascii="TimesNewRomanPSMT" w:hAnsi="TimesNewRomanPSMT" w:cs="TimesNewRomanPSMT"/>
          <w:b/>
          <w:sz w:val="23"/>
          <w:szCs w:val="23"/>
        </w:rPr>
      </w:pPr>
      <w:r w:rsidRPr="00564B49">
        <w:rPr>
          <w:rFonts w:ascii="TimesNewRomanPSMT" w:hAnsi="TimesNewRomanPSMT" w:cs="TimesNewRomanPSMT"/>
          <w:b/>
          <w:sz w:val="23"/>
          <w:szCs w:val="23"/>
        </w:rPr>
        <w:t>Predaja rada u drukčijem formatu od opisanog povlači 3 negativna poena!</w:t>
      </w:r>
    </w:p>
    <w:p w:rsidR="00564B49" w:rsidRPr="00564B49" w:rsidRDefault="00015FD0" w:rsidP="00564B49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rPr>
          <w:rFonts w:ascii="TimesNewRomanPSMT" w:hAnsi="TimesNewRomanPSMT" w:cs="TimesNewRomanPSMT"/>
          <w:b/>
          <w:sz w:val="23"/>
          <w:szCs w:val="23"/>
        </w:rPr>
      </w:pPr>
      <w:r w:rsidRPr="00564B49">
        <w:rPr>
          <w:rFonts w:ascii="TimesNewRomanPSMT" w:hAnsi="TimesNewRomanPSMT" w:cs="TimesNewRomanPSMT"/>
          <w:b/>
          <w:sz w:val="23"/>
          <w:szCs w:val="23"/>
        </w:rPr>
        <w:t>Nepostojanje</w:t>
      </w:r>
      <w:r w:rsidR="00564B49" w:rsidRPr="00564B49">
        <w:rPr>
          <w:rFonts w:ascii="TimesNewRomanPSMT" w:hAnsi="TimesNewRomanPSMT" w:cs="TimesNewRomanPSMT"/>
          <w:b/>
          <w:sz w:val="23"/>
          <w:szCs w:val="23"/>
        </w:rPr>
        <w:t xml:space="preserve"> </w:t>
      </w:r>
      <w:r w:rsidRPr="00564B49">
        <w:rPr>
          <w:rFonts w:ascii="TimesNewRomanPSMT" w:hAnsi="TimesNewRomanPSMT" w:cs="TimesNewRomanPSMT"/>
          <w:b/>
          <w:sz w:val="23"/>
          <w:szCs w:val="23"/>
        </w:rPr>
        <w:t xml:space="preserve">rezulata rada na L disku povlači oduzimanje </w:t>
      </w:r>
      <w:r w:rsidR="00564B49" w:rsidRPr="00564B49">
        <w:rPr>
          <w:rFonts w:ascii="TimesNewRomanPSMT" w:hAnsi="TimesNewRomanPSMT" w:cs="TimesNewRomanPSMT"/>
          <w:b/>
          <w:sz w:val="23"/>
          <w:szCs w:val="23"/>
        </w:rPr>
        <w:t xml:space="preserve">svih </w:t>
      </w:r>
      <w:r w:rsidR="000C41B6">
        <w:rPr>
          <w:rFonts w:ascii="TimesNewRomanPSMT" w:hAnsi="TimesNewRomanPSMT" w:cs="TimesNewRomanPSMT"/>
          <w:b/>
          <w:sz w:val="23"/>
          <w:szCs w:val="23"/>
        </w:rPr>
        <w:t>poena!</w:t>
      </w:r>
    </w:p>
    <w:p w:rsidR="004C6E94" w:rsidRDefault="00030D9E" w:rsidP="00564B49">
      <w:pPr>
        <w:pStyle w:val="Heading3"/>
      </w:pPr>
      <w:r w:rsidRPr="00834340">
        <w:t>Zadaci</w:t>
      </w:r>
    </w:p>
    <w:p w:rsidR="006B4B07" w:rsidRDefault="006B4B07" w:rsidP="004C6E94">
      <w:pPr>
        <w:ind w:firstLine="0"/>
      </w:pPr>
    </w:p>
    <w:p w:rsidR="004C6E94" w:rsidRPr="00834340" w:rsidRDefault="003E160E" w:rsidP="004C6E94">
      <w:pPr>
        <w:ind w:firstLine="0"/>
        <w:rPr>
          <w:rFonts w:ascii="TimesNewRomanPSMT" w:hAnsi="TimesNewRomanPSMT" w:cs="TimesNewRomanPSMT"/>
          <w:sz w:val="23"/>
          <w:szCs w:val="23"/>
          <w:lang w:eastAsia="sr-Latn-CS"/>
        </w:rPr>
      </w:pPr>
      <w:r>
        <w:t>1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. (</w:t>
      </w:r>
      <w:r w:rsidR="004C6E94" w:rsidRPr="00834340">
        <w:rPr>
          <w:b/>
          <w:bCs/>
          <w:sz w:val="23"/>
          <w:szCs w:val="23"/>
          <w:lang w:eastAsia="sr-Latn-CS"/>
        </w:rPr>
        <w:t>7 poena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)</w:t>
      </w:r>
    </w:p>
    <w:p w:rsidR="00564B49" w:rsidRDefault="006B28F3" w:rsidP="00564B49">
      <w:pPr>
        <w:pStyle w:val="NormalUnindent"/>
        <w:spacing w:before="120" w:after="120"/>
        <w:rPr>
          <w:rFonts w:ascii="Courier New" w:eastAsia="Arial Unicode MS" w:hAnsi="Courier New" w:cs="Courier New"/>
          <w:sz w:val="20"/>
        </w:rPr>
      </w:pPr>
      <w:r>
        <w:rPr>
          <w:rFonts w:eastAsia="Arial Unicode MS"/>
          <w:szCs w:val="24"/>
        </w:rPr>
        <w:t>Dve niti, instance</w:t>
      </w:r>
      <w:r w:rsidR="00564B49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 xml:space="preserve">klase </w:t>
      </w:r>
      <w:r w:rsidRPr="006B28F3">
        <w:rPr>
          <w:rFonts w:ascii="Courier New" w:eastAsia="Arial Unicode MS" w:hAnsi="Courier New" w:cs="Courier New"/>
          <w:sz w:val="20"/>
        </w:rPr>
        <w:t>Nit</w:t>
      </w:r>
      <w:r w:rsidRPr="00597E1C">
        <w:rPr>
          <w:rFonts w:ascii="Courier New" w:eastAsia="Arial Unicode MS" w:hAnsi="Courier New" w:cs="Courier New"/>
          <w:iCs/>
          <w:sz w:val="20"/>
        </w:rPr>
        <w:t>X</w:t>
      </w:r>
      <w:r>
        <w:rPr>
          <w:rFonts w:eastAsia="Arial Unicode MS"/>
          <w:szCs w:val="24"/>
        </w:rPr>
        <w:t xml:space="preserve">, </w:t>
      </w:r>
      <w:r w:rsidRPr="00FC670F">
        <w:rPr>
          <w:rFonts w:eastAsia="Arial Unicode MS"/>
          <w:szCs w:val="24"/>
        </w:rPr>
        <w:t xml:space="preserve">"proizvode" cele brojeve uporedo, nezavisnim i promenljivim brzinama. </w:t>
      </w:r>
      <w:r w:rsidRPr="006B28F3">
        <w:rPr>
          <w:rFonts w:ascii="Courier New" w:eastAsia="Arial Unicode MS" w:hAnsi="Courier New" w:cs="Courier New"/>
          <w:sz w:val="20"/>
        </w:rPr>
        <w:t>NitY</w:t>
      </w:r>
      <w:r w:rsidRPr="00FC670F">
        <w:rPr>
          <w:rFonts w:eastAsia="Arial Unicode MS"/>
          <w:szCs w:val="24"/>
        </w:rPr>
        <w:t xml:space="preserve"> uzima po dva pr</w:t>
      </w:r>
      <w:r>
        <w:rPr>
          <w:rFonts w:eastAsia="Arial Unicode MS"/>
          <w:szCs w:val="24"/>
        </w:rPr>
        <w:t>oizvedena broja, bez obzira koja nit je proizvela</w:t>
      </w:r>
      <w:r w:rsidRPr="00FC670F">
        <w:rPr>
          <w:rFonts w:eastAsia="Arial Unicode MS"/>
          <w:szCs w:val="24"/>
        </w:rPr>
        <w:t xml:space="preserve"> te brojeve, i njihov zbir ispisuje na standardni izlaz. Važno je obezbediti da </w:t>
      </w:r>
      <w:r w:rsidRPr="006B28F3">
        <w:rPr>
          <w:rFonts w:ascii="Courier New" w:eastAsia="Arial Unicode MS" w:hAnsi="Courier New" w:cs="Courier New"/>
          <w:sz w:val="20"/>
        </w:rPr>
        <w:t>NitY</w:t>
      </w:r>
      <w:r w:rsidRPr="00FC670F">
        <w:rPr>
          <w:rFonts w:eastAsia="Arial Unicode MS"/>
          <w:szCs w:val="24"/>
        </w:rPr>
        <w:t xml:space="preserve"> uvek uzima samo "sveže" proizvedene brojeve, tj. nikada ne uzme više puta isti proizved</w:t>
      </w:r>
      <w:r>
        <w:rPr>
          <w:rFonts w:eastAsia="Arial Unicode MS"/>
          <w:szCs w:val="24"/>
        </w:rPr>
        <w:t>eni broj. Nije važno koja nit je proizvela</w:t>
      </w:r>
      <w:r w:rsidRPr="00FC670F">
        <w:rPr>
          <w:rFonts w:eastAsia="Arial Unicode MS"/>
          <w:szCs w:val="24"/>
        </w:rPr>
        <w:t xml:space="preserve"> brojeve – </w:t>
      </w:r>
      <w:r>
        <w:rPr>
          <w:rFonts w:eastAsia="Arial Unicode MS"/>
          <w:szCs w:val="24"/>
        </w:rPr>
        <w:t xml:space="preserve">dve niti tipa </w:t>
      </w:r>
      <w:r w:rsidRPr="006B28F3">
        <w:rPr>
          <w:rFonts w:ascii="Courier New" w:eastAsia="Arial Unicode MS" w:hAnsi="Courier New" w:cs="Courier New"/>
          <w:sz w:val="20"/>
        </w:rPr>
        <w:t>Nit</w:t>
      </w:r>
      <w:r w:rsidRPr="00020F62">
        <w:rPr>
          <w:rFonts w:ascii="Courier New" w:eastAsia="Arial Unicode MS" w:hAnsi="Courier New" w:cs="Courier New"/>
          <w:iCs/>
          <w:sz w:val="20"/>
        </w:rPr>
        <w:t>X</w:t>
      </w:r>
      <w:r w:rsidRPr="00FC670F">
        <w:rPr>
          <w:rFonts w:eastAsia="Arial Unicode MS"/>
          <w:szCs w:val="24"/>
        </w:rPr>
        <w:t xml:space="preserve"> ne treba nepotrebno sinhronizovati niti uslovljavati njihovu naizmeničnost: ako je npr. </w:t>
      </w:r>
      <w:r>
        <w:rPr>
          <w:rFonts w:eastAsia="Arial Unicode MS"/>
          <w:szCs w:val="24"/>
        </w:rPr>
        <w:t>prva</w:t>
      </w:r>
      <w:r w:rsidR="00564B49">
        <w:rPr>
          <w:rFonts w:eastAsia="Arial Unicode MS"/>
          <w:szCs w:val="24"/>
        </w:rPr>
        <w:t xml:space="preserve"> sprem</w:t>
      </w:r>
      <w:r w:rsidRPr="00FC670F">
        <w:rPr>
          <w:rFonts w:eastAsia="Arial Unicode MS"/>
          <w:szCs w:val="24"/>
        </w:rPr>
        <w:t>n</w:t>
      </w:r>
      <w:r w:rsidR="00564B49">
        <w:rPr>
          <w:rFonts w:eastAsia="Arial Unicode MS"/>
          <w:szCs w:val="24"/>
        </w:rPr>
        <w:t>a</w:t>
      </w:r>
      <w:r w:rsidRPr="00FC670F">
        <w:rPr>
          <w:rFonts w:eastAsia="Arial Unicode MS"/>
          <w:szCs w:val="24"/>
        </w:rPr>
        <w:t xml:space="preserve"> da proizvede još jedan broj, a </w:t>
      </w:r>
      <w:r>
        <w:rPr>
          <w:rFonts w:eastAsia="Arial Unicode MS"/>
          <w:szCs w:val="24"/>
        </w:rPr>
        <w:t xml:space="preserve">druga </w:t>
      </w:r>
      <w:r w:rsidRPr="00FC670F">
        <w:rPr>
          <w:rFonts w:eastAsia="Arial Unicode MS"/>
          <w:szCs w:val="24"/>
        </w:rPr>
        <w:t xml:space="preserve">nije, onda će </w:t>
      </w:r>
      <w:r>
        <w:rPr>
          <w:rFonts w:eastAsia="Arial Unicode MS"/>
          <w:szCs w:val="24"/>
        </w:rPr>
        <w:t xml:space="preserve">prva </w:t>
      </w:r>
      <w:r w:rsidRPr="00FC670F">
        <w:rPr>
          <w:rFonts w:eastAsia="Arial Unicode MS"/>
          <w:szCs w:val="24"/>
        </w:rPr>
        <w:t xml:space="preserve">proizvesti dva uzastopna broja koja </w:t>
      </w:r>
      <w:r w:rsidRPr="006B28F3">
        <w:rPr>
          <w:rFonts w:ascii="Courier New" w:eastAsia="Arial Unicode MS" w:hAnsi="Courier New" w:cs="Courier New"/>
          <w:sz w:val="20"/>
        </w:rPr>
        <w:t>NitY</w:t>
      </w:r>
      <w:r w:rsidR="00564B49">
        <w:rPr>
          <w:rFonts w:ascii="Courier New" w:eastAsia="Arial Unicode MS" w:hAnsi="Courier New" w:cs="Courier New"/>
          <w:sz w:val="20"/>
        </w:rPr>
        <w:t xml:space="preserve"> </w:t>
      </w:r>
      <w:r w:rsidRPr="00FC670F">
        <w:rPr>
          <w:rFonts w:eastAsia="Arial Unicode MS"/>
          <w:szCs w:val="24"/>
        </w:rPr>
        <w:t>sabira, i obratno. Korišćenjem deljenih promenljivih i klasičnih broja</w:t>
      </w:r>
      <w:bookmarkStart w:id="2" w:name="_GoBack"/>
      <w:bookmarkEnd w:id="2"/>
      <w:r w:rsidRPr="00FC670F">
        <w:rPr>
          <w:rFonts w:eastAsia="Arial Unicode MS"/>
          <w:szCs w:val="24"/>
        </w:rPr>
        <w:t xml:space="preserve">čkih semafora, napisati </w:t>
      </w:r>
      <w:r>
        <w:rPr>
          <w:rFonts w:eastAsia="Arial Unicode MS"/>
          <w:szCs w:val="24"/>
        </w:rPr>
        <w:t>ovaj program</w:t>
      </w:r>
      <w:r w:rsidRPr="00FC670F">
        <w:rPr>
          <w:rFonts w:eastAsia="Arial Unicode MS"/>
          <w:szCs w:val="24"/>
        </w:rPr>
        <w:t>.</w:t>
      </w:r>
      <w:r w:rsidR="00564B49">
        <w:rPr>
          <w:rFonts w:eastAsia="Arial Unicode MS"/>
          <w:szCs w:val="24"/>
        </w:rPr>
        <w:t xml:space="preserve"> </w:t>
      </w:r>
      <w:r w:rsidRPr="00AD439E">
        <w:rPr>
          <w:rFonts w:eastAsia="Arial Unicode MS"/>
          <w:szCs w:val="24"/>
        </w:rPr>
        <w:t xml:space="preserve">Za potrebe deljenih promenljivih koristiti datu klasu </w:t>
      </w:r>
      <w:r w:rsidRPr="006B28F3">
        <w:rPr>
          <w:rFonts w:ascii="Courier New" w:eastAsia="Arial Unicode MS" w:hAnsi="Courier New" w:cs="Courier New"/>
          <w:sz w:val="20"/>
        </w:rPr>
        <w:t>SharedData</w:t>
      </w:r>
      <w:r>
        <w:rPr>
          <w:rFonts w:ascii="Courier New" w:eastAsia="Arial Unicode MS" w:hAnsi="Courier New" w:cs="Courier New"/>
          <w:sz w:val="20"/>
        </w:rPr>
        <w:t>.</w:t>
      </w:r>
    </w:p>
    <w:p w:rsidR="003E160E" w:rsidRDefault="003E160E" w:rsidP="003E160E">
      <w:pPr>
        <w:ind w:firstLine="0"/>
        <w:rPr>
          <w:rFonts w:eastAsia="Arial Unicode MS"/>
        </w:rPr>
      </w:pPr>
    </w:p>
    <w:p w:rsidR="003E160E" w:rsidRDefault="003E160E" w:rsidP="003E160E">
      <w:pPr>
        <w:ind w:firstLine="0"/>
        <w:rPr>
          <w:rFonts w:ascii="TimesNewRomanPSMT" w:hAnsi="TimesNewRomanPSMT" w:cs="TimesNewRomanPSMT"/>
          <w:sz w:val="23"/>
          <w:szCs w:val="23"/>
          <w:lang w:eastAsia="sr-Latn-CS"/>
        </w:rPr>
      </w:pPr>
      <w:r>
        <w:rPr>
          <w:rFonts w:ascii="TimesNewRomanPSMT" w:hAnsi="TimesNewRomanPSMT" w:cs="TimesNewRomanPSMT"/>
          <w:sz w:val="23"/>
          <w:szCs w:val="23"/>
          <w:lang w:eastAsia="sr-Latn-CS"/>
        </w:rPr>
        <w:t>2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. (</w:t>
      </w:r>
      <w:r>
        <w:rPr>
          <w:b/>
          <w:bCs/>
          <w:sz w:val="23"/>
          <w:szCs w:val="23"/>
          <w:lang w:eastAsia="sr-Latn-CS"/>
        </w:rPr>
        <w:t>7</w:t>
      </w:r>
      <w:r w:rsidRPr="00834340">
        <w:rPr>
          <w:b/>
          <w:bCs/>
          <w:sz w:val="23"/>
          <w:szCs w:val="23"/>
          <w:lang w:eastAsia="sr-Latn-CS"/>
        </w:rPr>
        <w:t xml:space="preserve"> poena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)</w:t>
      </w:r>
    </w:p>
    <w:p w:rsidR="003E160E" w:rsidRDefault="003E160E" w:rsidP="003E160E">
      <w:pPr>
        <w:ind w:firstLine="0"/>
      </w:pPr>
      <w:r>
        <w:t>Dat je program u kome viš</w:t>
      </w:r>
      <w:r w:rsidRPr="00834340">
        <w:t xml:space="preserve">e niti konkurentno </w:t>
      </w:r>
      <w:r>
        <w:t>uveć</w:t>
      </w:r>
      <w:r w:rsidRPr="00834340">
        <w:t xml:space="preserve">ava </w:t>
      </w:r>
      <w:r>
        <w:t>vrednost deljenog brojač</w:t>
      </w:r>
      <w:r w:rsidRPr="00834340">
        <w:t xml:space="preserve">a i zatim ispisuje njegovu vrednost na standardnom izlazu. Ispraviti </w:t>
      </w:r>
      <w:r>
        <w:t>ovo reš</w:t>
      </w:r>
      <w:r w:rsidRPr="00834340">
        <w:t>enje ta</w:t>
      </w:r>
      <w:r>
        <w:t>ko da se program regularno izvrš</w:t>
      </w:r>
      <w:r w:rsidRPr="00834340">
        <w:t>ava.</w:t>
      </w:r>
    </w:p>
    <w:p w:rsidR="003E160E" w:rsidRPr="003E160E" w:rsidRDefault="003E160E" w:rsidP="003E160E">
      <w:pPr>
        <w:ind w:firstLine="0"/>
        <w:rPr>
          <w:rFonts w:eastAsia="Arial Unicode MS"/>
        </w:rPr>
      </w:pPr>
    </w:p>
    <w:p w:rsidR="004C6E94" w:rsidRPr="00834340" w:rsidRDefault="004C6E94" w:rsidP="002F3B42">
      <w:pPr>
        <w:ind w:firstLine="0"/>
      </w:pPr>
    </w:p>
    <w:sectPr w:rsidR="004C6E94" w:rsidRPr="00834340" w:rsidSect="00E05487">
      <w:headerReference w:type="even" r:id="rId8"/>
      <w:headerReference w:type="default" r:id="rId9"/>
      <w:footerReference w:type="even" r:id="rId10"/>
      <w:pgSz w:w="11909" w:h="16834" w:code="9"/>
      <w:pgMar w:top="1417" w:right="1134" w:bottom="1417" w:left="1701" w:header="851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D14" w:rsidRDefault="00BD5D14">
      <w:r>
        <w:separator/>
      </w:r>
    </w:p>
  </w:endnote>
  <w:endnote w:type="continuationSeparator" w:id="0">
    <w:p w:rsidR="00BD5D14" w:rsidRDefault="00BD5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A46" w:rsidRDefault="00FB0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D14" w:rsidRDefault="00BD5D14">
      <w:r>
        <w:separator/>
      </w:r>
    </w:p>
  </w:footnote>
  <w:footnote w:type="continuationSeparator" w:id="0">
    <w:p w:rsidR="00BD5D14" w:rsidRDefault="00BD5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D7" w:rsidRDefault="00B02D96">
    <w:pPr>
      <w:pStyle w:val="Header"/>
    </w:pPr>
    <w:r>
      <w:fldChar w:fldCharType="begin"/>
    </w:r>
    <w:r w:rsidR="00775FA5">
      <w:instrText xml:space="preserve"> PAGE   \* MERGEFORMAT </w:instrText>
    </w:r>
    <w:r>
      <w:fldChar w:fldCharType="separate"/>
    </w:r>
    <w:r w:rsidR="001702F9">
      <w:rPr>
        <w:noProof/>
      </w:rPr>
      <w:t>2</w:t>
    </w:r>
    <w:r>
      <w:rPr>
        <w:noProof/>
      </w:rPr>
      <w:fldChar w:fldCharType="end"/>
    </w:r>
  </w:p>
  <w:p w:rsidR="00D66CD7" w:rsidRPr="00FD1C7C" w:rsidRDefault="00D66CD7" w:rsidP="00FD1C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D7" w:rsidRDefault="00B02D96" w:rsidP="00FD1C7C">
    <w:pPr>
      <w:pStyle w:val="Header"/>
    </w:pPr>
    <w:r>
      <w:fldChar w:fldCharType="begin"/>
    </w:r>
    <w:r w:rsidR="00775FA5">
      <w:instrText xml:space="preserve"> PAGE   \* MERGEFORMAT </w:instrText>
    </w:r>
    <w:r>
      <w:fldChar w:fldCharType="separate"/>
    </w:r>
    <w:r w:rsidR="00106A2B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534"/>
    <w:multiLevelType w:val="hybridMultilevel"/>
    <w:tmpl w:val="BB1EF848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E742DF"/>
    <w:multiLevelType w:val="hybridMultilevel"/>
    <w:tmpl w:val="2F18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07A79"/>
    <w:multiLevelType w:val="hybridMultilevel"/>
    <w:tmpl w:val="BA328D1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0483F"/>
    <w:multiLevelType w:val="hybridMultilevel"/>
    <w:tmpl w:val="577ED34E"/>
    <w:lvl w:ilvl="0" w:tplc="B582D816">
      <w:start w:val="1"/>
      <w:numFmt w:val="decimal"/>
      <w:pStyle w:val="Korak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0B637EA"/>
    <w:multiLevelType w:val="hybridMultilevel"/>
    <w:tmpl w:val="733A0342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447ED"/>
    <w:multiLevelType w:val="hybridMultilevel"/>
    <w:tmpl w:val="68AC22F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67F35"/>
    <w:multiLevelType w:val="hybridMultilevel"/>
    <w:tmpl w:val="B8FC1E86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B4418"/>
    <w:multiLevelType w:val="hybridMultilevel"/>
    <w:tmpl w:val="BA328D1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638E2"/>
    <w:multiLevelType w:val="hybridMultilevel"/>
    <w:tmpl w:val="A02EAD5C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F530D"/>
    <w:multiLevelType w:val="hybridMultilevel"/>
    <w:tmpl w:val="714CDD94"/>
    <w:lvl w:ilvl="0" w:tplc="2738E79C">
      <w:start w:val="1"/>
      <w:numFmt w:val="bullet"/>
      <w:pStyle w:val="Stavk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3B06DC2"/>
    <w:multiLevelType w:val="hybridMultilevel"/>
    <w:tmpl w:val="0E88BEAA"/>
    <w:lvl w:ilvl="0" w:tplc="FDB81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AE3A61"/>
    <w:multiLevelType w:val="hybridMultilevel"/>
    <w:tmpl w:val="ADBA39D0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E5BA4"/>
    <w:multiLevelType w:val="hybridMultilevel"/>
    <w:tmpl w:val="B87E4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127CE"/>
    <w:multiLevelType w:val="hybridMultilevel"/>
    <w:tmpl w:val="A910392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F6AA3"/>
    <w:multiLevelType w:val="hybridMultilevel"/>
    <w:tmpl w:val="4E3A9F00"/>
    <w:lvl w:ilvl="0" w:tplc="D5BA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BE47FE"/>
    <w:multiLevelType w:val="singleLevel"/>
    <w:tmpl w:val="239C6424"/>
    <w:lvl w:ilvl="0">
      <w:start w:val="1"/>
      <w:numFmt w:val="bullet"/>
      <w:pStyle w:val="Summa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D652C"/>
    <w:multiLevelType w:val="hybridMultilevel"/>
    <w:tmpl w:val="4F0846DA"/>
    <w:lvl w:ilvl="0" w:tplc="3F38B8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A39FC"/>
    <w:multiLevelType w:val="hybridMultilevel"/>
    <w:tmpl w:val="F11ECB96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7894166"/>
    <w:multiLevelType w:val="hybridMultilevel"/>
    <w:tmpl w:val="665EA3F8"/>
    <w:lvl w:ilvl="0" w:tplc="0F5A4F3A">
      <w:start w:val="1"/>
      <w:numFmt w:val="upperRoman"/>
      <w:pStyle w:val="Heading1"/>
      <w:lvlText w:val="%1"/>
      <w:lvlJc w:val="left"/>
      <w:pPr>
        <w:tabs>
          <w:tab w:val="num" w:pos="1620"/>
        </w:tabs>
        <w:ind w:left="72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F85D8A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4E2827"/>
    <w:multiLevelType w:val="hybridMultilevel"/>
    <w:tmpl w:val="9D401436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E06E3"/>
    <w:multiLevelType w:val="hybridMultilevel"/>
    <w:tmpl w:val="A63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B4636"/>
    <w:multiLevelType w:val="hybridMultilevel"/>
    <w:tmpl w:val="C1C65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97052C"/>
    <w:multiLevelType w:val="hybridMultilevel"/>
    <w:tmpl w:val="1CD212A0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60940"/>
    <w:multiLevelType w:val="hybridMultilevel"/>
    <w:tmpl w:val="3BA815D8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20226"/>
    <w:multiLevelType w:val="hybridMultilevel"/>
    <w:tmpl w:val="E920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A38EE"/>
    <w:multiLevelType w:val="hybridMultilevel"/>
    <w:tmpl w:val="C3E814A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10"/>
  </w:num>
  <w:num w:numId="5">
    <w:abstractNumId w:val="16"/>
  </w:num>
  <w:num w:numId="6">
    <w:abstractNumId w:val="22"/>
  </w:num>
  <w:num w:numId="7">
    <w:abstractNumId w:val="23"/>
  </w:num>
  <w:num w:numId="8">
    <w:abstractNumId w:val="5"/>
  </w:num>
  <w:num w:numId="9">
    <w:abstractNumId w:val="19"/>
  </w:num>
  <w:num w:numId="10">
    <w:abstractNumId w:val="14"/>
  </w:num>
  <w:num w:numId="11">
    <w:abstractNumId w:val="11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</w:num>
  <w:num w:numId="16">
    <w:abstractNumId w:val="25"/>
  </w:num>
  <w:num w:numId="17">
    <w:abstractNumId w:val="10"/>
    <w:lvlOverride w:ilvl="0">
      <w:startOverride w:val="1"/>
    </w:lvlOverride>
  </w:num>
  <w:num w:numId="18">
    <w:abstractNumId w:val="0"/>
  </w:num>
  <w:num w:numId="19">
    <w:abstractNumId w:val="17"/>
  </w:num>
  <w:num w:numId="20">
    <w:abstractNumId w:val="4"/>
  </w:num>
  <w:num w:numId="21">
    <w:abstractNumId w:val="8"/>
  </w:num>
  <w:num w:numId="22">
    <w:abstractNumId w:val="7"/>
  </w:num>
  <w:num w:numId="23">
    <w:abstractNumId w:val="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0"/>
    </w:lvlOverride>
  </w:num>
  <w:num w:numId="30">
    <w:abstractNumId w:val="3"/>
    <w:lvlOverride w:ilvl="0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3"/>
  </w:num>
  <w:num w:numId="35">
    <w:abstractNumId w:val="20"/>
  </w:num>
  <w:num w:numId="36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hideSpellingErrors/>
  <w:hideGrammaticalErrors/>
  <w:attachedTemplate r:id="rId1"/>
  <w:stylePaneFormatFilter w:val="3F01"/>
  <w:defaultTabStop w:val="720"/>
  <w:hyphenationZone w:val="0"/>
  <w:doNotHyphenateCaps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83D1B"/>
    <w:rsid w:val="000013BF"/>
    <w:rsid w:val="000053D0"/>
    <w:rsid w:val="0001120B"/>
    <w:rsid w:val="00015E5D"/>
    <w:rsid w:val="00015FD0"/>
    <w:rsid w:val="00020F62"/>
    <w:rsid w:val="0002547A"/>
    <w:rsid w:val="00025972"/>
    <w:rsid w:val="000276CE"/>
    <w:rsid w:val="00030D9E"/>
    <w:rsid w:val="00030F69"/>
    <w:rsid w:val="000331C0"/>
    <w:rsid w:val="00044ADF"/>
    <w:rsid w:val="00044B19"/>
    <w:rsid w:val="00050143"/>
    <w:rsid w:val="00050876"/>
    <w:rsid w:val="00052E33"/>
    <w:rsid w:val="0005542C"/>
    <w:rsid w:val="00061DCE"/>
    <w:rsid w:val="00063E83"/>
    <w:rsid w:val="00065A21"/>
    <w:rsid w:val="0007509D"/>
    <w:rsid w:val="000834BB"/>
    <w:rsid w:val="000B0D5C"/>
    <w:rsid w:val="000B244E"/>
    <w:rsid w:val="000B5E79"/>
    <w:rsid w:val="000C41B6"/>
    <w:rsid w:val="000D1B5A"/>
    <w:rsid w:val="000F1273"/>
    <w:rsid w:val="000F18E3"/>
    <w:rsid w:val="00100034"/>
    <w:rsid w:val="00106A2B"/>
    <w:rsid w:val="001135E9"/>
    <w:rsid w:val="00113CA0"/>
    <w:rsid w:val="00125D12"/>
    <w:rsid w:val="00126C1B"/>
    <w:rsid w:val="001345B9"/>
    <w:rsid w:val="00134D6D"/>
    <w:rsid w:val="00140DD1"/>
    <w:rsid w:val="00142A3C"/>
    <w:rsid w:val="00146A6D"/>
    <w:rsid w:val="00146E03"/>
    <w:rsid w:val="001548D1"/>
    <w:rsid w:val="00161F87"/>
    <w:rsid w:val="00163060"/>
    <w:rsid w:val="00164CC2"/>
    <w:rsid w:val="001702F9"/>
    <w:rsid w:val="0017465C"/>
    <w:rsid w:val="00176EB9"/>
    <w:rsid w:val="00177E64"/>
    <w:rsid w:val="00183C1D"/>
    <w:rsid w:val="0019260E"/>
    <w:rsid w:val="001B43BC"/>
    <w:rsid w:val="001B50E2"/>
    <w:rsid w:val="001D5D25"/>
    <w:rsid w:val="001E21FE"/>
    <w:rsid w:val="001E4998"/>
    <w:rsid w:val="001E4D70"/>
    <w:rsid w:val="001F3C2F"/>
    <w:rsid w:val="001F5196"/>
    <w:rsid w:val="002020DC"/>
    <w:rsid w:val="0020759F"/>
    <w:rsid w:val="00213B7F"/>
    <w:rsid w:val="0022623D"/>
    <w:rsid w:val="002404FC"/>
    <w:rsid w:val="002425B8"/>
    <w:rsid w:val="00244682"/>
    <w:rsid w:val="00244B48"/>
    <w:rsid w:val="0025256E"/>
    <w:rsid w:val="00253982"/>
    <w:rsid w:val="00255911"/>
    <w:rsid w:val="002729FE"/>
    <w:rsid w:val="00274DE2"/>
    <w:rsid w:val="002770AB"/>
    <w:rsid w:val="002826FF"/>
    <w:rsid w:val="00295448"/>
    <w:rsid w:val="0029588B"/>
    <w:rsid w:val="002A052D"/>
    <w:rsid w:val="002B1BEB"/>
    <w:rsid w:val="002B4A13"/>
    <w:rsid w:val="002B7677"/>
    <w:rsid w:val="002C5BDD"/>
    <w:rsid w:val="002C6BA1"/>
    <w:rsid w:val="002D4BC9"/>
    <w:rsid w:val="002D7202"/>
    <w:rsid w:val="002E5D2C"/>
    <w:rsid w:val="002F1CBB"/>
    <w:rsid w:val="002F3B42"/>
    <w:rsid w:val="002F425C"/>
    <w:rsid w:val="002F4371"/>
    <w:rsid w:val="002F46E2"/>
    <w:rsid w:val="003019AC"/>
    <w:rsid w:val="0030679E"/>
    <w:rsid w:val="00310BC0"/>
    <w:rsid w:val="0031407F"/>
    <w:rsid w:val="00315070"/>
    <w:rsid w:val="00322B5F"/>
    <w:rsid w:val="0032406D"/>
    <w:rsid w:val="003242AD"/>
    <w:rsid w:val="00325857"/>
    <w:rsid w:val="00326E50"/>
    <w:rsid w:val="00326F68"/>
    <w:rsid w:val="00343AC5"/>
    <w:rsid w:val="003455FA"/>
    <w:rsid w:val="00345A70"/>
    <w:rsid w:val="003505DB"/>
    <w:rsid w:val="00366B14"/>
    <w:rsid w:val="003748B2"/>
    <w:rsid w:val="00374C12"/>
    <w:rsid w:val="00377756"/>
    <w:rsid w:val="0037781B"/>
    <w:rsid w:val="00383D1B"/>
    <w:rsid w:val="00385762"/>
    <w:rsid w:val="00386937"/>
    <w:rsid w:val="003912D6"/>
    <w:rsid w:val="003930DC"/>
    <w:rsid w:val="003962A5"/>
    <w:rsid w:val="00396A7F"/>
    <w:rsid w:val="0039702B"/>
    <w:rsid w:val="003A1586"/>
    <w:rsid w:val="003A33FB"/>
    <w:rsid w:val="003B065C"/>
    <w:rsid w:val="003B4877"/>
    <w:rsid w:val="003C49C8"/>
    <w:rsid w:val="003D2BC4"/>
    <w:rsid w:val="003E160E"/>
    <w:rsid w:val="003E2CE7"/>
    <w:rsid w:val="003E3158"/>
    <w:rsid w:val="003E4333"/>
    <w:rsid w:val="003E7B53"/>
    <w:rsid w:val="003F4360"/>
    <w:rsid w:val="00406649"/>
    <w:rsid w:val="00406C2D"/>
    <w:rsid w:val="00414C17"/>
    <w:rsid w:val="004225AB"/>
    <w:rsid w:val="004261DE"/>
    <w:rsid w:val="00431BAE"/>
    <w:rsid w:val="004329CB"/>
    <w:rsid w:val="00432EC3"/>
    <w:rsid w:val="004361C1"/>
    <w:rsid w:val="0044075D"/>
    <w:rsid w:val="004510DD"/>
    <w:rsid w:val="00452BB8"/>
    <w:rsid w:val="00460B8D"/>
    <w:rsid w:val="00472370"/>
    <w:rsid w:val="00475251"/>
    <w:rsid w:val="00481ACD"/>
    <w:rsid w:val="0048222C"/>
    <w:rsid w:val="00482F1F"/>
    <w:rsid w:val="004942F4"/>
    <w:rsid w:val="004978AB"/>
    <w:rsid w:val="004A02AF"/>
    <w:rsid w:val="004A1462"/>
    <w:rsid w:val="004A1F65"/>
    <w:rsid w:val="004A22B8"/>
    <w:rsid w:val="004B07E6"/>
    <w:rsid w:val="004C3827"/>
    <w:rsid w:val="004C6E94"/>
    <w:rsid w:val="004C7C4B"/>
    <w:rsid w:val="004E1837"/>
    <w:rsid w:val="00503B86"/>
    <w:rsid w:val="00503F01"/>
    <w:rsid w:val="00510C73"/>
    <w:rsid w:val="0051334D"/>
    <w:rsid w:val="00513EDA"/>
    <w:rsid w:val="0051777D"/>
    <w:rsid w:val="005228DA"/>
    <w:rsid w:val="00524B09"/>
    <w:rsid w:val="00527090"/>
    <w:rsid w:val="00527402"/>
    <w:rsid w:val="00536857"/>
    <w:rsid w:val="005516AA"/>
    <w:rsid w:val="005541EA"/>
    <w:rsid w:val="005548AD"/>
    <w:rsid w:val="005559DA"/>
    <w:rsid w:val="00561A17"/>
    <w:rsid w:val="00564B49"/>
    <w:rsid w:val="00566B5C"/>
    <w:rsid w:val="00570DAA"/>
    <w:rsid w:val="00571820"/>
    <w:rsid w:val="00575E0F"/>
    <w:rsid w:val="00597E1C"/>
    <w:rsid w:val="005A225D"/>
    <w:rsid w:val="005A7980"/>
    <w:rsid w:val="005B0E75"/>
    <w:rsid w:val="005B1BCE"/>
    <w:rsid w:val="005B5C99"/>
    <w:rsid w:val="005D173A"/>
    <w:rsid w:val="005D3762"/>
    <w:rsid w:val="005D63D4"/>
    <w:rsid w:val="005D6481"/>
    <w:rsid w:val="005E116E"/>
    <w:rsid w:val="005F7A46"/>
    <w:rsid w:val="005F7B99"/>
    <w:rsid w:val="00604878"/>
    <w:rsid w:val="00616BD1"/>
    <w:rsid w:val="00623A2D"/>
    <w:rsid w:val="00624E96"/>
    <w:rsid w:val="00632980"/>
    <w:rsid w:val="006438E6"/>
    <w:rsid w:val="00654521"/>
    <w:rsid w:val="00664306"/>
    <w:rsid w:val="00664831"/>
    <w:rsid w:val="00672EDA"/>
    <w:rsid w:val="00675B9E"/>
    <w:rsid w:val="00676D79"/>
    <w:rsid w:val="006806C2"/>
    <w:rsid w:val="00682B56"/>
    <w:rsid w:val="0068373E"/>
    <w:rsid w:val="00686078"/>
    <w:rsid w:val="00690F2C"/>
    <w:rsid w:val="006945A5"/>
    <w:rsid w:val="00695923"/>
    <w:rsid w:val="00697CE8"/>
    <w:rsid w:val="006B28F3"/>
    <w:rsid w:val="006B4B07"/>
    <w:rsid w:val="006B6E0C"/>
    <w:rsid w:val="006C30A2"/>
    <w:rsid w:val="006D0012"/>
    <w:rsid w:val="006D0B42"/>
    <w:rsid w:val="006E1891"/>
    <w:rsid w:val="006F01C9"/>
    <w:rsid w:val="006F0D75"/>
    <w:rsid w:val="00702559"/>
    <w:rsid w:val="007032FA"/>
    <w:rsid w:val="007059F4"/>
    <w:rsid w:val="00715D38"/>
    <w:rsid w:val="007214BE"/>
    <w:rsid w:val="007249ED"/>
    <w:rsid w:val="00734A62"/>
    <w:rsid w:val="00736F89"/>
    <w:rsid w:val="00737136"/>
    <w:rsid w:val="0074263A"/>
    <w:rsid w:val="00747890"/>
    <w:rsid w:val="0075007F"/>
    <w:rsid w:val="00752CC3"/>
    <w:rsid w:val="00764CAB"/>
    <w:rsid w:val="007657EC"/>
    <w:rsid w:val="0077077A"/>
    <w:rsid w:val="00773E1C"/>
    <w:rsid w:val="00775FA5"/>
    <w:rsid w:val="00783CDF"/>
    <w:rsid w:val="00790D8B"/>
    <w:rsid w:val="00791002"/>
    <w:rsid w:val="00794393"/>
    <w:rsid w:val="007A5237"/>
    <w:rsid w:val="007C17E4"/>
    <w:rsid w:val="007C2D38"/>
    <w:rsid w:val="007D2DE4"/>
    <w:rsid w:val="007D6226"/>
    <w:rsid w:val="007D646A"/>
    <w:rsid w:val="007E614E"/>
    <w:rsid w:val="007E77B3"/>
    <w:rsid w:val="007F2D4E"/>
    <w:rsid w:val="0081204A"/>
    <w:rsid w:val="0082579B"/>
    <w:rsid w:val="00825DC9"/>
    <w:rsid w:val="00832780"/>
    <w:rsid w:val="00834340"/>
    <w:rsid w:val="00840ADD"/>
    <w:rsid w:val="008423F4"/>
    <w:rsid w:val="0084388B"/>
    <w:rsid w:val="0086111F"/>
    <w:rsid w:val="008772E0"/>
    <w:rsid w:val="00885A06"/>
    <w:rsid w:val="0088710F"/>
    <w:rsid w:val="00893CBA"/>
    <w:rsid w:val="008A66A0"/>
    <w:rsid w:val="008A731E"/>
    <w:rsid w:val="008B2251"/>
    <w:rsid w:val="008B48FA"/>
    <w:rsid w:val="008B68EF"/>
    <w:rsid w:val="008C064D"/>
    <w:rsid w:val="008C52C4"/>
    <w:rsid w:val="008D005A"/>
    <w:rsid w:val="008D2987"/>
    <w:rsid w:val="008D2D25"/>
    <w:rsid w:val="008D4BE4"/>
    <w:rsid w:val="008D50CC"/>
    <w:rsid w:val="008D75B5"/>
    <w:rsid w:val="008E22F8"/>
    <w:rsid w:val="008E45EE"/>
    <w:rsid w:val="00900015"/>
    <w:rsid w:val="0090119E"/>
    <w:rsid w:val="0090199E"/>
    <w:rsid w:val="00902B4C"/>
    <w:rsid w:val="00907233"/>
    <w:rsid w:val="0092044A"/>
    <w:rsid w:val="00926382"/>
    <w:rsid w:val="009459CD"/>
    <w:rsid w:val="00954F07"/>
    <w:rsid w:val="0097062B"/>
    <w:rsid w:val="009769D2"/>
    <w:rsid w:val="00984ABA"/>
    <w:rsid w:val="009911D3"/>
    <w:rsid w:val="009934CC"/>
    <w:rsid w:val="0099503F"/>
    <w:rsid w:val="009A0741"/>
    <w:rsid w:val="009A148B"/>
    <w:rsid w:val="009A48C3"/>
    <w:rsid w:val="009A6EE4"/>
    <w:rsid w:val="009B34BF"/>
    <w:rsid w:val="009B39C8"/>
    <w:rsid w:val="009B3EF2"/>
    <w:rsid w:val="009C19B4"/>
    <w:rsid w:val="009C5DC0"/>
    <w:rsid w:val="009D5388"/>
    <w:rsid w:val="009E7EBD"/>
    <w:rsid w:val="009F2896"/>
    <w:rsid w:val="009F2D48"/>
    <w:rsid w:val="00A03AB1"/>
    <w:rsid w:val="00A11653"/>
    <w:rsid w:val="00A267F9"/>
    <w:rsid w:val="00A32D47"/>
    <w:rsid w:val="00A333C5"/>
    <w:rsid w:val="00A44614"/>
    <w:rsid w:val="00A51161"/>
    <w:rsid w:val="00A5308A"/>
    <w:rsid w:val="00A53A8D"/>
    <w:rsid w:val="00A64FC4"/>
    <w:rsid w:val="00A71D6D"/>
    <w:rsid w:val="00A71D8A"/>
    <w:rsid w:val="00A75686"/>
    <w:rsid w:val="00A87782"/>
    <w:rsid w:val="00A925B7"/>
    <w:rsid w:val="00A975D6"/>
    <w:rsid w:val="00A979B3"/>
    <w:rsid w:val="00AA0F93"/>
    <w:rsid w:val="00AA3191"/>
    <w:rsid w:val="00AB0513"/>
    <w:rsid w:val="00AC4C47"/>
    <w:rsid w:val="00AC69ED"/>
    <w:rsid w:val="00AC7166"/>
    <w:rsid w:val="00AD68E5"/>
    <w:rsid w:val="00AE4498"/>
    <w:rsid w:val="00AF4379"/>
    <w:rsid w:val="00AF641B"/>
    <w:rsid w:val="00AF717A"/>
    <w:rsid w:val="00B02D96"/>
    <w:rsid w:val="00B0301F"/>
    <w:rsid w:val="00B05BA3"/>
    <w:rsid w:val="00B06972"/>
    <w:rsid w:val="00B1558B"/>
    <w:rsid w:val="00B21C34"/>
    <w:rsid w:val="00B2687F"/>
    <w:rsid w:val="00B3424B"/>
    <w:rsid w:val="00B362AD"/>
    <w:rsid w:val="00B4585E"/>
    <w:rsid w:val="00B503BE"/>
    <w:rsid w:val="00B5053C"/>
    <w:rsid w:val="00B5123A"/>
    <w:rsid w:val="00B525CA"/>
    <w:rsid w:val="00B65026"/>
    <w:rsid w:val="00B715F8"/>
    <w:rsid w:val="00B73C2F"/>
    <w:rsid w:val="00B82D10"/>
    <w:rsid w:val="00B8467D"/>
    <w:rsid w:val="00B8574C"/>
    <w:rsid w:val="00B919FE"/>
    <w:rsid w:val="00B935D9"/>
    <w:rsid w:val="00B950B4"/>
    <w:rsid w:val="00BA44D6"/>
    <w:rsid w:val="00BB2D7B"/>
    <w:rsid w:val="00BB7386"/>
    <w:rsid w:val="00BC22DD"/>
    <w:rsid w:val="00BC38CA"/>
    <w:rsid w:val="00BC4FC3"/>
    <w:rsid w:val="00BD442C"/>
    <w:rsid w:val="00BD5D14"/>
    <w:rsid w:val="00BE34B2"/>
    <w:rsid w:val="00BE3A5A"/>
    <w:rsid w:val="00BF34C7"/>
    <w:rsid w:val="00BF4163"/>
    <w:rsid w:val="00BF695F"/>
    <w:rsid w:val="00BF7571"/>
    <w:rsid w:val="00C00034"/>
    <w:rsid w:val="00C114C2"/>
    <w:rsid w:val="00C16D8E"/>
    <w:rsid w:val="00C2702B"/>
    <w:rsid w:val="00C27DEC"/>
    <w:rsid w:val="00C421A2"/>
    <w:rsid w:val="00C42A9D"/>
    <w:rsid w:val="00C52D3E"/>
    <w:rsid w:val="00C579A7"/>
    <w:rsid w:val="00C61D89"/>
    <w:rsid w:val="00C66AB7"/>
    <w:rsid w:val="00C736AB"/>
    <w:rsid w:val="00C73FDF"/>
    <w:rsid w:val="00C82EE6"/>
    <w:rsid w:val="00C8664F"/>
    <w:rsid w:val="00C90AF3"/>
    <w:rsid w:val="00CA443D"/>
    <w:rsid w:val="00CB1B1D"/>
    <w:rsid w:val="00CB6BB9"/>
    <w:rsid w:val="00CB7A30"/>
    <w:rsid w:val="00CC0ACE"/>
    <w:rsid w:val="00CC41AC"/>
    <w:rsid w:val="00CD2239"/>
    <w:rsid w:val="00CE28A6"/>
    <w:rsid w:val="00CE63A6"/>
    <w:rsid w:val="00CF53C3"/>
    <w:rsid w:val="00CF63E2"/>
    <w:rsid w:val="00CF7B49"/>
    <w:rsid w:val="00D059D0"/>
    <w:rsid w:val="00D10538"/>
    <w:rsid w:val="00D12843"/>
    <w:rsid w:val="00D16548"/>
    <w:rsid w:val="00D261B8"/>
    <w:rsid w:val="00D306AF"/>
    <w:rsid w:val="00D50B66"/>
    <w:rsid w:val="00D5230C"/>
    <w:rsid w:val="00D5349F"/>
    <w:rsid w:val="00D577B1"/>
    <w:rsid w:val="00D66CD7"/>
    <w:rsid w:val="00D67DB6"/>
    <w:rsid w:val="00D70A41"/>
    <w:rsid w:val="00D721FE"/>
    <w:rsid w:val="00D9210A"/>
    <w:rsid w:val="00D92151"/>
    <w:rsid w:val="00D928C3"/>
    <w:rsid w:val="00D92D9A"/>
    <w:rsid w:val="00D9314C"/>
    <w:rsid w:val="00D96180"/>
    <w:rsid w:val="00D97A24"/>
    <w:rsid w:val="00DA32C9"/>
    <w:rsid w:val="00DA3BB2"/>
    <w:rsid w:val="00DA4032"/>
    <w:rsid w:val="00DA4BC6"/>
    <w:rsid w:val="00DA62DC"/>
    <w:rsid w:val="00DB2CF5"/>
    <w:rsid w:val="00DC0690"/>
    <w:rsid w:val="00DC32EB"/>
    <w:rsid w:val="00DD3D66"/>
    <w:rsid w:val="00DE3475"/>
    <w:rsid w:val="00DE4AFA"/>
    <w:rsid w:val="00DF032E"/>
    <w:rsid w:val="00DF0C44"/>
    <w:rsid w:val="00DF6884"/>
    <w:rsid w:val="00DF75DE"/>
    <w:rsid w:val="00E01729"/>
    <w:rsid w:val="00E04EC7"/>
    <w:rsid w:val="00E05487"/>
    <w:rsid w:val="00E05DC1"/>
    <w:rsid w:val="00E16090"/>
    <w:rsid w:val="00E20788"/>
    <w:rsid w:val="00E230B4"/>
    <w:rsid w:val="00E23969"/>
    <w:rsid w:val="00E25C8A"/>
    <w:rsid w:val="00E5555B"/>
    <w:rsid w:val="00E55FEA"/>
    <w:rsid w:val="00E57325"/>
    <w:rsid w:val="00E57D2C"/>
    <w:rsid w:val="00E655B8"/>
    <w:rsid w:val="00E66C5E"/>
    <w:rsid w:val="00E70B45"/>
    <w:rsid w:val="00E74B42"/>
    <w:rsid w:val="00E83EAC"/>
    <w:rsid w:val="00E94848"/>
    <w:rsid w:val="00EA46F4"/>
    <w:rsid w:val="00EA707D"/>
    <w:rsid w:val="00EA72E7"/>
    <w:rsid w:val="00EB0169"/>
    <w:rsid w:val="00EC0031"/>
    <w:rsid w:val="00ED380C"/>
    <w:rsid w:val="00EE01E7"/>
    <w:rsid w:val="00EE78F6"/>
    <w:rsid w:val="00EF2748"/>
    <w:rsid w:val="00F01713"/>
    <w:rsid w:val="00F06496"/>
    <w:rsid w:val="00F074A4"/>
    <w:rsid w:val="00F14502"/>
    <w:rsid w:val="00F23864"/>
    <w:rsid w:val="00F23E4D"/>
    <w:rsid w:val="00F256CF"/>
    <w:rsid w:val="00F275B7"/>
    <w:rsid w:val="00F31F2D"/>
    <w:rsid w:val="00F322B2"/>
    <w:rsid w:val="00F36379"/>
    <w:rsid w:val="00F36746"/>
    <w:rsid w:val="00F40D54"/>
    <w:rsid w:val="00F43FCA"/>
    <w:rsid w:val="00F5474C"/>
    <w:rsid w:val="00F6337C"/>
    <w:rsid w:val="00F634DC"/>
    <w:rsid w:val="00F647C9"/>
    <w:rsid w:val="00F660DB"/>
    <w:rsid w:val="00F71AB4"/>
    <w:rsid w:val="00F802B7"/>
    <w:rsid w:val="00F83118"/>
    <w:rsid w:val="00F84300"/>
    <w:rsid w:val="00F87089"/>
    <w:rsid w:val="00F9397C"/>
    <w:rsid w:val="00F9689C"/>
    <w:rsid w:val="00FA31F6"/>
    <w:rsid w:val="00FA62DF"/>
    <w:rsid w:val="00FA7BB8"/>
    <w:rsid w:val="00FB0A46"/>
    <w:rsid w:val="00FB49AD"/>
    <w:rsid w:val="00FB65C9"/>
    <w:rsid w:val="00FC0C52"/>
    <w:rsid w:val="00FD1C7C"/>
    <w:rsid w:val="00FD207F"/>
    <w:rsid w:val="00FD4ECB"/>
    <w:rsid w:val="00FD6EF5"/>
    <w:rsid w:val="00FF061F"/>
    <w:rsid w:val="00FF349F"/>
    <w:rsid w:val="00FF6A76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sr-Latn-CS" w:eastAsia="sr-Latn-C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99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8E"/>
    <w:pPr>
      <w:ind w:firstLine="850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Unindent"/>
    <w:next w:val="Normal"/>
    <w:qFormat/>
    <w:rsid w:val="00C16D8E"/>
    <w:pPr>
      <w:keepLines/>
      <w:pageBreakBefore/>
      <w:numPr>
        <w:numId w:val="1"/>
      </w:numPr>
      <w:spacing w:before="4800"/>
      <w:ind w:left="0" w:firstLine="0"/>
      <w:jc w:val="right"/>
      <w:outlineLvl w:val="0"/>
    </w:pPr>
    <w:rPr>
      <w:rFonts w:ascii="Arial" w:hAnsi="Arial"/>
      <w:b/>
      <w:sz w:val="88"/>
    </w:rPr>
  </w:style>
  <w:style w:type="paragraph" w:styleId="Heading2">
    <w:name w:val="heading 2"/>
    <w:basedOn w:val="NormalUnindent"/>
    <w:next w:val="Normal"/>
    <w:qFormat/>
    <w:rsid w:val="00C16D8E"/>
    <w:pPr>
      <w:keepNext/>
      <w:keepLines/>
      <w:pageBreakBefore/>
      <w:pBdr>
        <w:top w:val="single" w:sz="18" w:space="1" w:color="auto"/>
        <w:bottom w:val="single" w:sz="8" w:space="1" w:color="auto"/>
      </w:pBdr>
      <w:spacing w:before="240" w:after="480"/>
      <w:jc w:val="left"/>
      <w:outlineLvl w:val="1"/>
    </w:pPr>
    <w:rPr>
      <w:rFonts w:ascii="Arial" w:hAnsi="Arial"/>
      <w:b/>
      <w:sz w:val="52"/>
    </w:rPr>
  </w:style>
  <w:style w:type="paragraph" w:styleId="Heading3">
    <w:name w:val="heading 3"/>
    <w:basedOn w:val="NormalUnindent"/>
    <w:next w:val="Normal"/>
    <w:link w:val="Heading3Char"/>
    <w:qFormat/>
    <w:rsid w:val="00C16D8E"/>
    <w:pPr>
      <w:keepNext/>
      <w:keepLines/>
      <w:spacing w:before="480" w:after="240"/>
      <w:jc w:val="left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Unindent"/>
    <w:next w:val="Normal"/>
    <w:link w:val="Heading4Char"/>
    <w:qFormat/>
    <w:rsid w:val="00C16D8E"/>
    <w:pPr>
      <w:keepNext/>
      <w:keepLines/>
      <w:spacing w:before="360" w:after="120"/>
      <w:jc w:val="left"/>
      <w:outlineLvl w:val="3"/>
    </w:pPr>
    <w:rPr>
      <w:b/>
      <w:i/>
    </w:rPr>
  </w:style>
  <w:style w:type="paragraph" w:styleId="Heading5">
    <w:name w:val="heading 5"/>
    <w:basedOn w:val="NormalUnindent"/>
    <w:next w:val="Normal"/>
    <w:qFormat/>
    <w:rsid w:val="00C16D8E"/>
    <w:pPr>
      <w:spacing w:before="240" w:after="120"/>
      <w:jc w:val="left"/>
      <w:outlineLvl w:val="4"/>
    </w:pPr>
    <w:rPr>
      <w:i/>
    </w:rPr>
  </w:style>
  <w:style w:type="paragraph" w:styleId="Heading6">
    <w:name w:val="heading 6"/>
    <w:basedOn w:val="Normal"/>
    <w:next w:val="NormalIndent"/>
    <w:qFormat/>
    <w:rsid w:val="00C16D8E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C16D8E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C16D8E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C16D8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C16D8E"/>
    <w:pPr>
      <w:ind w:left="720"/>
    </w:pPr>
  </w:style>
  <w:style w:type="paragraph" w:customStyle="1" w:styleId="NormalUnindent">
    <w:name w:val="Normal Unindent"/>
    <w:basedOn w:val="Normal"/>
    <w:next w:val="Normal"/>
    <w:link w:val="NormalUnindentChar"/>
    <w:rsid w:val="00C16D8E"/>
    <w:pPr>
      <w:ind w:firstLine="0"/>
    </w:pPr>
  </w:style>
  <w:style w:type="paragraph" w:styleId="CommentText">
    <w:name w:val="annotation text"/>
    <w:basedOn w:val="Normal"/>
    <w:link w:val="CommentTextChar"/>
    <w:rsid w:val="00C16D8E"/>
  </w:style>
  <w:style w:type="paragraph" w:styleId="TOC8">
    <w:name w:val="toc 8"/>
    <w:basedOn w:val="Normal"/>
    <w:next w:val="Normal"/>
    <w:semiHidden/>
    <w:rsid w:val="00C16D8E"/>
    <w:pPr>
      <w:ind w:left="1440"/>
      <w:jc w:val="left"/>
    </w:pPr>
    <w:rPr>
      <w:sz w:val="20"/>
    </w:rPr>
  </w:style>
  <w:style w:type="paragraph" w:styleId="TOC7">
    <w:name w:val="toc 7"/>
    <w:basedOn w:val="Normal"/>
    <w:next w:val="Normal"/>
    <w:semiHidden/>
    <w:rsid w:val="00C16D8E"/>
    <w:pPr>
      <w:ind w:left="1200"/>
      <w:jc w:val="left"/>
    </w:pPr>
    <w:rPr>
      <w:sz w:val="20"/>
    </w:rPr>
  </w:style>
  <w:style w:type="paragraph" w:styleId="TOC6">
    <w:name w:val="toc 6"/>
    <w:basedOn w:val="Normal"/>
    <w:next w:val="Normal"/>
    <w:semiHidden/>
    <w:rsid w:val="00C16D8E"/>
    <w:pPr>
      <w:ind w:left="960"/>
      <w:jc w:val="left"/>
    </w:pPr>
    <w:rPr>
      <w:sz w:val="20"/>
    </w:rPr>
  </w:style>
  <w:style w:type="paragraph" w:styleId="TOC5">
    <w:name w:val="toc 5"/>
    <w:basedOn w:val="Normal"/>
    <w:next w:val="Normal"/>
    <w:semiHidden/>
    <w:rsid w:val="00C16D8E"/>
    <w:pPr>
      <w:ind w:left="720"/>
      <w:jc w:val="left"/>
    </w:pPr>
    <w:rPr>
      <w:sz w:val="20"/>
    </w:rPr>
  </w:style>
  <w:style w:type="paragraph" w:styleId="TOC4">
    <w:name w:val="toc 4"/>
    <w:basedOn w:val="Normal"/>
    <w:next w:val="Normal"/>
    <w:uiPriority w:val="39"/>
    <w:rsid w:val="00C16D8E"/>
    <w:pPr>
      <w:tabs>
        <w:tab w:val="right" w:pos="8789"/>
      </w:tabs>
      <w:ind w:left="480"/>
      <w:jc w:val="left"/>
    </w:pPr>
    <w:rPr>
      <w:sz w:val="20"/>
    </w:rPr>
  </w:style>
  <w:style w:type="paragraph" w:styleId="TOC3">
    <w:name w:val="toc 3"/>
    <w:basedOn w:val="Normal"/>
    <w:next w:val="Normal"/>
    <w:uiPriority w:val="39"/>
    <w:rsid w:val="00C16D8E"/>
    <w:pPr>
      <w:tabs>
        <w:tab w:val="left" w:pos="960"/>
        <w:tab w:val="left" w:pos="1418"/>
        <w:tab w:val="right" w:pos="8789"/>
      </w:tabs>
      <w:ind w:firstLine="1134"/>
      <w:jc w:val="left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C16D8E"/>
    <w:pPr>
      <w:tabs>
        <w:tab w:val="right" w:pos="8789"/>
      </w:tabs>
      <w:spacing w:before="240"/>
      <w:jc w:val="left"/>
    </w:pPr>
    <w:rPr>
      <w:b/>
      <w:sz w:val="20"/>
    </w:rPr>
  </w:style>
  <w:style w:type="paragraph" w:styleId="TOC1">
    <w:name w:val="toc 1"/>
    <w:basedOn w:val="Normal"/>
    <w:next w:val="Normal"/>
    <w:uiPriority w:val="39"/>
    <w:rsid w:val="00C16D8E"/>
    <w:pPr>
      <w:tabs>
        <w:tab w:val="left" w:pos="851"/>
        <w:tab w:val="right" w:pos="8789"/>
      </w:tabs>
      <w:spacing w:before="360"/>
      <w:ind w:firstLine="284"/>
      <w:jc w:val="left"/>
    </w:pPr>
    <w:rPr>
      <w:rFonts w:ascii="Arial" w:hAnsi="Arial"/>
      <w:b/>
      <w:caps/>
      <w:noProof/>
    </w:rPr>
  </w:style>
  <w:style w:type="paragraph" w:styleId="Index7">
    <w:name w:val="index 7"/>
    <w:basedOn w:val="Normal"/>
    <w:next w:val="Normal"/>
    <w:semiHidden/>
    <w:rsid w:val="00C16D8E"/>
    <w:pPr>
      <w:ind w:left="1698"/>
    </w:pPr>
  </w:style>
  <w:style w:type="paragraph" w:styleId="Index6">
    <w:name w:val="index 6"/>
    <w:basedOn w:val="Normal"/>
    <w:next w:val="Normal"/>
    <w:semiHidden/>
    <w:rsid w:val="00C16D8E"/>
    <w:pPr>
      <w:ind w:left="1415"/>
    </w:pPr>
  </w:style>
  <w:style w:type="paragraph" w:styleId="Index5">
    <w:name w:val="index 5"/>
    <w:basedOn w:val="Normal"/>
    <w:next w:val="Normal"/>
    <w:semiHidden/>
    <w:rsid w:val="00C16D8E"/>
    <w:pPr>
      <w:ind w:left="1132"/>
    </w:pPr>
  </w:style>
  <w:style w:type="paragraph" w:styleId="Index4">
    <w:name w:val="index 4"/>
    <w:basedOn w:val="Normal"/>
    <w:next w:val="Normal"/>
    <w:semiHidden/>
    <w:rsid w:val="00C16D8E"/>
    <w:pPr>
      <w:ind w:left="849"/>
    </w:pPr>
  </w:style>
  <w:style w:type="paragraph" w:styleId="Index3">
    <w:name w:val="index 3"/>
    <w:basedOn w:val="Normal"/>
    <w:next w:val="Normal"/>
    <w:semiHidden/>
    <w:rsid w:val="00C16D8E"/>
    <w:pPr>
      <w:ind w:left="566"/>
    </w:pPr>
  </w:style>
  <w:style w:type="paragraph" w:styleId="Index2">
    <w:name w:val="index 2"/>
    <w:basedOn w:val="Normal"/>
    <w:next w:val="Normal"/>
    <w:semiHidden/>
    <w:rsid w:val="00C16D8E"/>
    <w:pPr>
      <w:ind w:left="283"/>
    </w:pPr>
  </w:style>
  <w:style w:type="paragraph" w:styleId="Index1">
    <w:name w:val="index 1"/>
    <w:basedOn w:val="Normal"/>
    <w:next w:val="Normal"/>
    <w:semiHidden/>
    <w:rsid w:val="00C16D8E"/>
  </w:style>
  <w:style w:type="paragraph" w:styleId="IndexHeading">
    <w:name w:val="index heading"/>
    <w:basedOn w:val="Normal"/>
    <w:next w:val="Index1"/>
    <w:semiHidden/>
    <w:rsid w:val="00C16D8E"/>
    <w:pPr>
      <w:spacing w:before="480" w:after="120"/>
    </w:pPr>
    <w:rPr>
      <w:b/>
      <w:sz w:val="36"/>
    </w:rPr>
  </w:style>
  <w:style w:type="paragraph" w:styleId="Footer">
    <w:name w:val="footer"/>
    <w:basedOn w:val="Normal"/>
    <w:link w:val="FooterChar"/>
    <w:uiPriority w:val="99"/>
    <w:rsid w:val="00C16D8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C16D8E"/>
    <w:pPr>
      <w:tabs>
        <w:tab w:val="center" w:pos="4819"/>
        <w:tab w:val="right" w:pos="9072"/>
      </w:tabs>
      <w:ind w:firstLine="0"/>
      <w:jc w:val="right"/>
    </w:pPr>
    <w:rPr>
      <w:i/>
    </w:rPr>
  </w:style>
  <w:style w:type="paragraph" w:styleId="FootnoteText">
    <w:name w:val="footnote text"/>
    <w:basedOn w:val="Normal"/>
    <w:semiHidden/>
    <w:rsid w:val="00C16D8E"/>
    <w:pPr>
      <w:spacing w:after="120"/>
    </w:pPr>
  </w:style>
  <w:style w:type="paragraph" w:customStyle="1" w:styleId="Figure">
    <w:name w:val="Figure"/>
    <w:basedOn w:val="NormalUnindent"/>
    <w:next w:val="Normal"/>
    <w:rsid w:val="00C16D8E"/>
    <w:pPr>
      <w:keepNext/>
      <w:spacing w:before="360"/>
      <w:jc w:val="center"/>
    </w:pPr>
    <w:rPr>
      <w:noProof/>
    </w:rPr>
  </w:style>
  <w:style w:type="paragraph" w:customStyle="1" w:styleId="Caption1">
    <w:name w:val="Caption1"/>
    <w:basedOn w:val="Normal"/>
    <w:rsid w:val="00C16D8E"/>
    <w:pPr>
      <w:keepLines/>
      <w:spacing w:before="240" w:after="360"/>
      <w:ind w:left="1138" w:right="1138" w:firstLine="0"/>
    </w:pPr>
  </w:style>
  <w:style w:type="paragraph" w:customStyle="1" w:styleId="Equation">
    <w:name w:val="Equation"/>
    <w:basedOn w:val="Normal"/>
    <w:next w:val="Normal"/>
    <w:rsid w:val="00C16D8E"/>
    <w:pPr>
      <w:tabs>
        <w:tab w:val="left" w:pos="8505"/>
      </w:tabs>
      <w:spacing w:before="120" w:after="120"/>
      <w:ind w:left="1134"/>
    </w:pPr>
  </w:style>
  <w:style w:type="paragraph" w:customStyle="1" w:styleId="Program">
    <w:name w:val="Program"/>
    <w:basedOn w:val="Normal"/>
    <w:rsid w:val="00C16D8E"/>
    <w:pPr>
      <w:spacing w:before="120" w:after="120"/>
      <w:ind w:firstLine="0"/>
      <w:jc w:val="left"/>
    </w:pPr>
    <w:rPr>
      <w:rFonts w:ascii="Courier New" w:hAnsi="Courier New"/>
      <w:sz w:val="20"/>
    </w:rPr>
  </w:style>
  <w:style w:type="paragraph" w:customStyle="1" w:styleId="Reference">
    <w:name w:val="Reference"/>
    <w:basedOn w:val="Normal"/>
    <w:rsid w:val="00C16D8E"/>
    <w:pPr>
      <w:tabs>
        <w:tab w:val="left" w:pos="1701"/>
      </w:tabs>
      <w:spacing w:after="120"/>
      <w:ind w:left="1134" w:hanging="1134"/>
      <w:jc w:val="left"/>
    </w:pPr>
  </w:style>
  <w:style w:type="paragraph" w:customStyle="1" w:styleId="Example">
    <w:name w:val="Example"/>
    <w:basedOn w:val="Program"/>
    <w:next w:val="Normal"/>
    <w:rsid w:val="00C16D8E"/>
  </w:style>
  <w:style w:type="paragraph" w:customStyle="1" w:styleId="Syntax">
    <w:name w:val="Syntax"/>
    <w:basedOn w:val="Normal"/>
    <w:rsid w:val="00C16D8E"/>
    <w:pPr>
      <w:keepLines/>
      <w:spacing w:before="120" w:after="120"/>
      <w:ind w:left="1701" w:hanging="851"/>
      <w:jc w:val="left"/>
    </w:pPr>
    <w:rPr>
      <w:i/>
    </w:rPr>
  </w:style>
  <w:style w:type="paragraph" w:styleId="TOC9">
    <w:name w:val="toc 9"/>
    <w:basedOn w:val="Normal"/>
    <w:next w:val="Normal"/>
    <w:autoRedefine/>
    <w:semiHidden/>
    <w:rsid w:val="00C16D8E"/>
    <w:pPr>
      <w:ind w:left="1680"/>
      <w:jc w:val="left"/>
    </w:pPr>
    <w:rPr>
      <w:sz w:val="20"/>
    </w:rPr>
  </w:style>
  <w:style w:type="paragraph" w:customStyle="1" w:styleId="Listing">
    <w:name w:val="Listing"/>
    <w:basedOn w:val="Program"/>
    <w:rsid w:val="00C16D8E"/>
    <w:pPr>
      <w:spacing w:before="0" w:after="0"/>
    </w:pPr>
  </w:style>
  <w:style w:type="character" w:styleId="PageNumber">
    <w:name w:val="page number"/>
    <w:basedOn w:val="DefaultParagraphFont"/>
    <w:rsid w:val="00C16D8E"/>
    <w:rPr>
      <w:noProof w:val="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C16D8E"/>
    <w:rPr>
      <w:sz w:val="16"/>
    </w:rPr>
  </w:style>
  <w:style w:type="paragraph" w:styleId="BodyTextIndent2">
    <w:name w:val="Body Text Indent 2"/>
    <w:basedOn w:val="Normal"/>
    <w:rsid w:val="00C16D8E"/>
    <w:pPr>
      <w:ind w:firstLine="720"/>
    </w:pPr>
    <w:rPr>
      <w:lang w:eastAsia="zh-HK"/>
    </w:rPr>
  </w:style>
  <w:style w:type="paragraph" w:styleId="BodyTextIndent3">
    <w:name w:val="Body Text Indent 3"/>
    <w:basedOn w:val="Normal"/>
    <w:rsid w:val="00C16D8E"/>
    <w:pPr>
      <w:spacing w:before="120"/>
    </w:pPr>
  </w:style>
  <w:style w:type="paragraph" w:styleId="Caption">
    <w:name w:val="caption"/>
    <w:basedOn w:val="NormalUnindent"/>
    <w:qFormat/>
    <w:rsid w:val="00C16D8E"/>
    <w:pPr>
      <w:keepLines/>
      <w:spacing w:before="120" w:after="240"/>
      <w:ind w:left="284" w:right="284"/>
    </w:pPr>
    <w:rPr>
      <w:sz w:val="22"/>
    </w:rPr>
  </w:style>
  <w:style w:type="paragraph" w:customStyle="1" w:styleId="Direction">
    <w:name w:val="Direction"/>
    <w:basedOn w:val="Normal"/>
    <w:next w:val="NormalUnindent"/>
    <w:rsid w:val="00C16D8E"/>
    <w:pPr>
      <w:shd w:val="clear" w:color="auto" w:fill="D9D9D9"/>
      <w:spacing w:before="120" w:after="120" w:line="360" w:lineRule="auto"/>
      <w:ind w:firstLine="0"/>
      <w:jc w:val="left"/>
    </w:pPr>
    <w:rPr>
      <w:rFonts w:ascii="Arial" w:hAnsi="Arial"/>
      <w:b/>
      <w:w w:val="150"/>
      <w:sz w:val="20"/>
      <w:szCs w:val="24"/>
    </w:rPr>
  </w:style>
  <w:style w:type="paragraph" w:styleId="DocumentMap">
    <w:name w:val="Document Map"/>
    <w:basedOn w:val="Normal"/>
    <w:semiHidden/>
    <w:rsid w:val="00C16D8E"/>
    <w:pPr>
      <w:shd w:val="clear" w:color="auto" w:fill="000080"/>
    </w:pPr>
    <w:rPr>
      <w:rFonts w:ascii="Tahoma" w:hAnsi="Tahoma"/>
    </w:rPr>
  </w:style>
  <w:style w:type="paragraph" w:customStyle="1" w:styleId="figurelabel">
    <w:name w:val="figure label"/>
    <w:basedOn w:val="Normal"/>
    <w:rsid w:val="00C16D8E"/>
    <w:pPr>
      <w:keepLines/>
      <w:suppressAutoHyphens/>
    </w:pPr>
    <w:rPr>
      <w:b/>
    </w:rPr>
  </w:style>
  <w:style w:type="character" w:styleId="FollowedHyperlink">
    <w:name w:val="FollowedHyperlink"/>
    <w:basedOn w:val="DefaultParagraphFont"/>
    <w:rsid w:val="00C16D8E"/>
    <w:rPr>
      <w:color w:val="800080"/>
      <w:u w:val="single"/>
    </w:rPr>
  </w:style>
  <w:style w:type="paragraph" w:customStyle="1" w:styleId="Heading">
    <w:name w:val="Heading"/>
    <w:basedOn w:val="Normal"/>
    <w:rsid w:val="00C16D8E"/>
    <w:pPr>
      <w:keepNext/>
      <w:keepLines/>
      <w:widowControl w:val="0"/>
      <w:spacing w:before="120" w:after="120" w:line="360" w:lineRule="atLeast"/>
      <w:ind w:right="40"/>
    </w:pPr>
    <w:rPr>
      <w:b/>
      <w:snapToGrid w:val="0"/>
    </w:rPr>
  </w:style>
  <w:style w:type="character" w:styleId="Hyperlink">
    <w:name w:val="Hyperlink"/>
    <w:basedOn w:val="DefaultParagraphFont"/>
    <w:uiPriority w:val="99"/>
    <w:rsid w:val="00C16D8E"/>
    <w:rPr>
      <w:color w:val="0000FF"/>
      <w:u w:val="single"/>
    </w:rPr>
  </w:style>
  <w:style w:type="paragraph" w:styleId="NormalWeb">
    <w:name w:val="Normal (Web)"/>
    <w:basedOn w:val="Normal"/>
    <w:uiPriority w:val="99"/>
    <w:rsid w:val="00C16D8E"/>
    <w:pPr>
      <w:spacing w:before="100" w:beforeAutospacing="1" w:after="100" w:afterAutospacing="1"/>
      <w:ind w:firstLine="0"/>
      <w:jc w:val="left"/>
    </w:pPr>
    <w:rPr>
      <w:color w:val="000000"/>
      <w:szCs w:val="24"/>
    </w:rPr>
  </w:style>
  <w:style w:type="paragraph" w:customStyle="1" w:styleId="Overview">
    <w:name w:val="Overview"/>
    <w:basedOn w:val="Normal"/>
    <w:rsid w:val="00C16D8E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851" w:right="851" w:firstLine="0"/>
      <w:jc w:val="left"/>
    </w:pPr>
  </w:style>
  <w:style w:type="paragraph" w:customStyle="1" w:styleId="Proof">
    <w:name w:val="Proof"/>
    <w:basedOn w:val="Normal"/>
    <w:next w:val="Normal"/>
    <w:rsid w:val="00C16D8E"/>
    <w:pPr>
      <w:spacing w:before="120" w:after="120"/>
      <w:ind w:firstLine="851"/>
    </w:pPr>
    <w:rPr>
      <w:b/>
    </w:rPr>
  </w:style>
  <w:style w:type="paragraph" w:customStyle="1" w:styleId="references">
    <w:name w:val="references"/>
    <w:basedOn w:val="Normal"/>
    <w:rsid w:val="00C16D8E"/>
    <w:pPr>
      <w:widowControl w:val="0"/>
      <w:ind w:left="397" w:hanging="397"/>
    </w:pPr>
    <w:rPr>
      <w:snapToGrid w:val="0"/>
      <w:sz w:val="18"/>
    </w:rPr>
  </w:style>
  <w:style w:type="paragraph" w:customStyle="1" w:styleId="Summary">
    <w:name w:val="Summary"/>
    <w:basedOn w:val="NormalUnindent"/>
    <w:rsid w:val="00C16D8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spacing w:after="120"/>
      <w:ind w:left="357" w:hanging="357"/>
    </w:pPr>
  </w:style>
  <w:style w:type="paragraph" w:styleId="TableofFigures">
    <w:name w:val="table of figures"/>
    <w:basedOn w:val="Normal"/>
    <w:next w:val="Normal"/>
    <w:semiHidden/>
    <w:rsid w:val="00C16D8E"/>
    <w:pPr>
      <w:ind w:left="480" w:hanging="480"/>
    </w:pPr>
  </w:style>
  <w:style w:type="paragraph" w:customStyle="1" w:styleId="Theorem">
    <w:name w:val="Theorem"/>
    <w:basedOn w:val="Normal"/>
    <w:next w:val="Normal"/>
    <w:rsid w:val="00C16D8E"/>
    <w:pPr>
      <w:spacing w:before="120"/>
      <w:ind w:firstLine="851"/>
    </w:pPr>
    <w:rPr>
      <w:i/>
    </w:rPr>
  </w:style>
  <w:style w:type="character" w:styleId="Strong">
    <w:name w:val="Strong"/>
    <w:basedOn w:val="DefaultParagraphFont"/>
    <w:qFormat/>
    <w:rsid w:val="00C16D8E"/>
    <w:rPr>
      <w:b/>
      <w:bCs/>
    </w:rPr>
  </w:style>
  <w:style w:type="paragraph" w:styleId="BodyTextIndent">
    <w:name w:val="Body Text Indent"/>
    <w:basedOn w:val="Normal"/>
    <w:rsid w:val="00C16D8E"/>
    <w:rPr>
      <w:color w:val="000000"/>
      <w:lang w:val="en-GB"/>
    </w:rPr>
  </w:style>
  <w:style w:type="character" w:styleId="Emphasis">
    <w:name w:val="Emphasis"/>
    <w:basedOn w:val="DefaultParagraphFont"/>
    <w:qFormat/>
    <w:rsid w:val="00C16D8E"/>
    <w:rPr>
      <w:i/>
      <w:iCs/>
    </w:rPr>
  </w:style>
  <w:style w:type="character" w:customStyle="1" w:styleId="CommentTextChar">
    <w:name w:val="Comment Text Char"/>
    <w:basedOn w:val="DefaultParagraphFont"/>
    <w:link w:val="CommentText"/>
    <w:rsid w:val="00893CBA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rsid w:val="00893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CBA"/>
    <w:rPr>
      <w:rFonts w:ascii="Tahoma" w:hAnsi="Tahoma" w:cs="Tahoma"/>
      <w:sz w:val="16"/>
      <w:szCs w:val="16"/>
      <w:lang w:eastAsia="en-US"/>
    </w:rPr>
  </w:style>
  <w:style w:type="paragraph" w:customStyle="1" w:styleId="Stavka">
    <w:name w:val="Stavka"/>
    <w:basedOn w:val="NormalUnindent"/>
    <w:link w:val="StavkaChar"/>
    <w:qFormat/>
    <w:rsid w:val="002F4371"/>
    <w:pPr>
      <w:numPr>
        <w:numId w:val="3"/>
      </w:numPr>
    </w:pPr>
  </w:style>
  <w:style w:type="paragraph" w:customStyle="1" w:styleId="zadatak">
    <w:name w:val="zadatak"/>
    <w:basedOn w:val="NormalUnindent"/>
    <w:link w:val="zadatakChar"/>
    <w:qFormat/>
    <w:rsid w:val="002F4371"/>
    <w:rPr>
      <w:rFonts w:eastAsia="Arial Unicode MS"/>
    </w:rPr>
  </w:style>
  <w:style w:type="character" w:customStyle="1" w:styleId="NormalUnindentChar">
    <w:name w:val="Normal Unindent Char"/>
    <w:basedOn w:val="DefaultParagraphFont"/>
    <w:link w:val="NormalUnindent"/>
    <w:rsid w:val="002F4371"/>
    <w:rPr>
      <w:rFonts w:ascii="Times New Roman" w:hAnsi="Times New Roman"/>
      <w:sz w:val="24"/>
      <w:lang w:eastAsia="en-US"/>
    </w:rPr>
  </w:style>
  <w:style w:type="character" w:customStyle="1" w:styleId="StavkaChar">
    <w:name w:val="Stavka Char"/>
    <w:basedOn w:val="NormalUnindentChar"/>
    <w:link w:val="Stavka"/>
    <w:rsid w:val="002F4371"/>
    <w:rPr>
      <w:rFonts w:ascii="Times New Roman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32FA"/>
    <w:rPr>
      <w:rFonts w:ascii="Times New Roman" w:hAnsi="Times New Roman"/>
      <w:i/>
      <w:sz w:val="24"/>
      <w:lang w:eastAsia="en-US"/>
    </w:rPr>
  </w:style>
  <w:style w:type="character" w:customStyle="1" w:styleId="zadatakChar">
    <w:name w:val="zadatak Char"/>
    <w:basedOn w:val="NormalUnindentChar"/>
    <w:link w:val="zadatak"/>
    <w:rsid w:val="002F4371"/>
    <w:rPr>
      <w:rFonts w:ascii="Times New Roman" w:eastAsia="Arial Unicode MS" w:hAnsi="Times New Roman"/>
      <w:sz w:val="24"/>
      <w:lang w:eastAsia="en-US"/>
    </w:rPr>
  </w:style>
  <w:style w:type="paragraph" w:customStyle="1" w:styleId="Kod">
    <w:name w:val="Kod"/>
    <w:basedOn w:val="Normal"/>
    <w:link w:val="KodChar"/>
    <w:qFormat/>
    <w:rsid w:val="0020759F"/>
    <w:pPr>
      <w:widowControl w:val="0"/>
      <w:suppressAutoHyphens/>
      <w:spacing w:before="86" w:after="240"/>
      <w:ind w:left="86" w:firstLine="0"/>
      <w:jc w:val="left"/>
    </w:pPr>
    <w:rPr>
      <w:rFonts w:ascii="Courier New" w:hAnsi="Courier New" w:cs="Courier New"/>
      <w:b/>
    </w:rPr>
  </w:style>
  <w:style w:type="paragraph" w:styleId="BodyText">
    <w:name w:val="Body Text"/>
    <w:basedOn w:val="Normal"/>
    <w:link w:val="BodyTextChar"/>
    <w:rsid w:val="00EA46F4"/>
    <w:pPr>
      <w:spacing w:after="120"/>
    </w:pPr>
  </w:style>
  <w:style w:type="character" w:customStyle="1" w:styleId="KodChar">
    <w:name w:val="Kod Char"/>
    <w:basedOn w:val="DefaultParagraphFont"/>
    <w:link w:val="Kod"/>
    <w:rsid w:val="0020759F"/>
    <w:rPr>
      <w:rFonts w:ascii="Courier New" w:hAnsi="Courier New" w:cs="Courier New"/>
      <w:b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EA46F4"/>
    <w:rPr>
      <w:rFonts w:ascii="Times New Roman" w:hAnsi="Times New Roman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EA46F4"/>
    <w:rPr>
      <w:rFonts w:ascii="Times New Roman" w:hAnsi="Times New Roman"/>
      <w:b/>
      <w:i/>
      <w:sz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8423F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23F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Korak">
    <w:name w:val="Korak"/>
    <w:basedOn w:val="Normal"/>
    <w:link w:val="KorakChar"/>
    <w:autoRedefine/>
    <w:qFormat/>
    <w:rsid w:val="006D0B42"/>
    <w:pPr>
      <w:numPr>
        <w:numId w:val="24"/>
      </w:numPr>
      <w:spacing w:before="120" w:after="360" w:line="276" w:lineRule="auto"/>
      <w:contextualSpacing/>
      <w:jc w:val="left"/>
    </w:pPr>
    <w:rPr>
      <w:szCs w:val="24"/>
    </w:rPr>
  </w:style>
  <w:style w:type="character" w:styleId="BookTitle">
    <w:name w:val="Book Title"/>
    <w:basedOn w:val="DefaultParagraphFont"/>
    <w:uiPriority w:val="99"/>
    <w:qFormat/>
    <w:rsid w:val="000053D0"/>
    <w:rPr>
      <w:i/>
      <w:smallCaps/>
      <w:spacing w:val="5"/>
    </w:rPr>
  </w:style>
  <w:style w:type="character" w:customStyle="1" w:styleId="KorakChar">
    <w:name w:val="Korak Char"/>
    <w:basedOn w:val="DefaultParagraphFont"/>
    <w:link w:val="Korak"/>
    <w:rsid w:val="006D0B42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1284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sr-Latn-CS"/>
    </w:rPr>
  </w:style>
  <w:style w:type="character" w:customStyle="1" w:styleId="Heading3Char">
    <w:name w:val="Heading 3 Char"/>
    <w:basedOn w:val="DefaultParagraphFont"/>
    <w:link w:val="Heading3"/>
    <w:rsid w:val="002B4A13"/>
    <w:rPr>
      <w:rFonts w:ascii="Arial" w:hAnsi="Arial"/>
      <w:b/>
      <w:sz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5972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025972"/>
    <w:rPr>
      <w:rFonts w:ascii="Times New Roman" w:hAnsi="Times New Roman"/>
      <w:b/>
      <w:bCs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0A46"/>
    <w:rPr>
      <w:rFonts w:ascii="Times New Roman" w:hAnsi="Times New Roman"/>
      <w:sz w:val="24"/>
      <w:lang w:eastAsia="en-US"/>
    </w:rPr>
  </w:style>
  <w:style w:type="table" w:styleId="TableGrid">
    <w:name w:val="Table Grid"/>
    <w:basedOn w:val="TableNormal"/>
    <w:rsid w:val="002F3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jan\Documents\Fax\drugi%20semestar\PRV\lab\lab%20nov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7D472-2C0F-4E50-A2B1-65EC3FBC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novo</Template>
  <TotalTime>708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Programiranje u realnom vremenu</vt:lpstr>
    </vt:vector>
  </TitlesOfParts>
  <Company/>
  <LinksUpToDate>false</LinksUpToDate>
  <CharactersWithSpaces>2373</CharactersWithSpaces>
  <SharedDoc>false</SharedDoc>
  <HLinks>
    <vt:vector size="228" baseType="variant">
      <vt:variant>
        <vt:i4>3997800</vt:i4>
      </vt:variant>
      <vt:variant>
        <vt:i4>219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_Toc292438568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_Toc292438567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_Toc292438566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_Toc292438565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_Toc292438564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_Toc292438563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_Toc292438562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_Toc292438561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_Toc292438560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_Toc292438559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_Toc292438558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_Toc292438557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_Toc292438556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_Toc292438555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_Toc292438554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_Toc292438553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_Toc292438552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_Toc292438551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_Toc292438550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_Toc292438549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_Toc292438548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_Toc292438547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_Toc292438546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_Toc292438545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_Toc292438544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_Toc292438543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_Toc292438542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_Toc292438541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_Toc292438540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_Toc292438539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_Toc292438538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_Toc292438537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_Toc292438536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_Toc292438535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_Toc292438534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_Toc292438533</vt:lpwstr>
      </vt:variant>
      <vt:variant>
        <vt:i4>1441878</vt:i4>
      </vt:variant>
      <vt:variant>
        <vt:i4>14490</vt:i4>
      </vt:variant>
      <vt:variant>
        <vt:i4>1026</vt:i4>
      </vt:variant>
      <vt:variant>
        <vt:i4>1</vt:i4>
      </vt:variant>
      <vt:variant>
        <vt:lpwstr>mk:@MSITStore:C:\Program Files\Rational\Rose RealTime\Help\rosert_tutorials_guide.chm::/images/GUI.gif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Programiranje u realnom vremenu</dc:title>
  <dc:subject>Skripta za kurs</dc:subject>
  <dc:creator>bojan</dc:creator>
  <cp:lastModifiedBy>milana</cp:lastModifiedBy>
  <cp:revision>157</cp:revision>
  <cp:lastPrinted>2015-04-22T14:20:00Z</cp:lastPrinted>
  <dcterms:created xsi:type="dcterms:W3CDTF">2012-03-30T09:42:00Z</dcterms:created>
  <dcterms:modified xsi:type="dcterms:W3CDTF">2016-05-19T08:34:00Z</dcterms:modified>
</cp:coreProperties>
</file>